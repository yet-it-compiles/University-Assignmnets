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8CBD71" w14:textId="7C249CAA" w:rsidR="0039494E" w:rsidRDefault="0039494E" w:rsidP="0039494E">
      <w:pPr>
        <w:pStyle w:val="Title"/>
        <w:jc w:val="left"/>
      </w:pPr>
      <w:r>
        <w:t>Running Head: Big Data and Cloud Computing</w:t>
      </w:r>
    </w:p>
    <w:p w14:paraId="30D6C835" w14:textId="77777777" w:rsidR="0039494E" w:rsidRDefault="0039494E">
      <w:pPr>
        <w:pStyle w:val="Title"/>
      </w:pPr>
    </w:p>
    <w:p w14:paraId="298CB715" w14:textId="77777777" w:rsidR="0039494E" w:rsidRDefault="0039494E">
      <w:pPr>
        <w:pStyle w:val="Title"/>
      </w:pPr>
    </w:p>
    <w:p w14:paraId="59BB7225" w14:textId="77777777" w:rsidR="0039494E" w:rsidRDefault="0039494E">
      <w:pPr>
        <w:pStyle w:val="Title"/>
      </w:pPr>
    </w:p>
    <w:p w14:paraId="14F7A258" w14:textId="239B16FA" w:rsidR="0039494E" w:rsidRDefault="0039494E">
      <w:pPr>
        <w:pStyle w:val="Title"/>
      </w:pPr>
    </w:p>
    <w:p w14:paraId="0FCD39FB" w14:textId="4F361EC2" w:rsidR="0039494E" w:rsidRDefault="0039494E">
      <w:pPr>
        <w:pStyle w:val="Title"/>
      </w:pPr>
    </w:p>
    <w:p w14:paraId="6A46EABD" w14:textId="3DA854F0" w:rsidR="0039494E" w:rsidRDefault="0039494E">
      <w:pPr>
        <w:pStyle w:val="Title"/>
      </w:pPr>
    </w:p>
    <w:p w14:paraId="7DCF53D3" w14:textId="15CFC149" w:rsidR="0039494E" w:rsidRDefault="0039494E">
      <w:pPr>
        <w:pStyle w:val="Title"/>
      </w:pPr>
    </w:p>
    <w:p w14:paraId="5E36DC45" w14:textId="7001620E" w:rsidR="0039494E" w:rsidRDefault="0039494E">
      <w:pPr>
        <w:pStyle w:val="Title"/>
      </w:pPr>
    </w:p>
    <w:p w14:paraId="001B94F2" w14:textId="77777777" w:rsidR="0039494E" w:rsidRDefault="0039494E">
      <w:pPr>
        <w:pStyle w:val="Title"/>
      </w:pPr>
    </w:p>
    <w:p w14:paraId="72734DC1" w14:textId="77777777" w:rsidR="0039494E" w:rsidRDefault="0039494E">
      <w:pPr>
        <w:pStyle w:val="Title"/>
      </w:pPr>
    </w:p>
    <w:p w14:paraId="220CA28E" w14:textId="77777777" w:rsidR="0039494E" w:rsidRDefault="0039494E">
      <w:pPr>
        <w:pStyle w:val="Title"/>
      </w:pPr>
    </w:p>
    <w:p w14:paraId="7BB3F897" w14:textId="7B75A830" w:rsidR="00E81978" w:rsidRDefault="00F57E1F">
      <w:pPr>
        <w:pStyle w:val="Title"/>
      </w:pPr>
      <w:sdt>
        <w:sdtPr>
          <w:alias w:val="Title:"/>
          <w:tag w:val="Title:"/>
          <w:id w:val="726351117"/>
          <w:placeholder>
            <w:docPart w:val="D360547854AB4D248A5618C729CF726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4C0A67">
            <w:t>History of Cloud Computing and Big Data</w:t>
          </w:r>
        </w:sdtContent>
      </w:sdt>
    </w:p>
    <w:p w14:paraId="4254A5E0" w14:textId="5FEC00A0" w:rsidR="00B823AA" w:rsidRDefault="00254FE8" w:rsidP="00B823AA">
      <w:pPr>
        <w:pStyle w:val="Title2"/>
      </w:pPr>
      <w:r>
        <w:t>Tyler S. Unsworth</w:t>
      </w:r>
    </w:p>
    <w:p w14:paraId="75BD6329" w14:textId="0C4B948B" w:rsidR="009836FF" w:rsidRDefault="009836FF" w:rsidP="00B823AA">
      <w:pPr>
        <w:pStyle w:val="Title2"/>
        <w:rPr>
          <w:rFonts w:ascii="Arial" w:hAnsi="Arial" w:cs="Arial"/>
          <w:color w:val="000000"/>
          <w:sz w:val="20"/>
          <w:szCs w:val="20"/>
          <w:shd w:val="clear" w:color="auto" w:fill="FFFFFF"/>
        </w:rPr>
      </w:pPr>
      <w:r w:rsidRPr="009836FF">
        <w:rPr>
          <w:rFonts w:ascii="Arial" w:hAnsi="Arial" w:cs="Arial"/>
          <w:color w:val="000000"/>
          <w:sz w:val="20"/>
          <w:szCs w:val="20"/>
          <w:shd w:val="clear" w:color="auto" w:fill="FFFFFF"/>
        </w:rPr>
        <w:t>Tyler.Unsworth@cwu.edu</w:t>
      </w:r>
    </w:p>
    <w:p w14:paraId="446C674E" w14:textId="22536E5B" w:rsidR="00E81978" w:rsidRDefault="00254FE8" w:rsidP="00B823AA">
      <w:pPr>
        <w:pStyle w:val="Title2"/>
      </w:pPr>
      <w:r>
        <w:t>Central Washington University</w:t>
      </w:r>
    </w:p>
    <w:p w14:paraId="427404F1" w14:textId="051649F8" w:rsidR="00A55220" w:rsidRDefault="00A55220" w:rsidP="00B823AA">
      <w:pPr>
        <w:pStyle w:val="Title2"/>
      </w:pPr>
      <w:r>
        <w:t>February 24</w:t>
      </w:r>
      <w:r w:rsidRPr="00A55220">
        <w:rPr>
          <w:vertAlign w:val="superscript"/>
        </w:rPr>
        <w:t>th</w:t>
      </w:r>
      <w:r>
        <w:t>, 2021</w:t>
      </w:r>
    </w:p>
    <w:bookmarkStart w:id="0" w:name="_Toc66361424" w:displacedByCustomXml="next"/>
    <w:sdt>
      <w:sdtPr>
        <w:alias w:val="Abstract:"/>
        <w:tag w:val="Abstract:"/>
        <w:id w:val="202146031"/>
        <w:placeholder>
          <w:docPart w:val="3BD7B7839C864573B2BA717F063C2E96"/>
        </w:placeholder>
        <w:temporary/>
        <w:showingPlcHdr/>
        <w15:appearance w15:val="hidden"/>
      </w:sdtPr>
      <w:sdtEndPr/>
      <w:sdtContent>
        <w:p w14:paraId="51C95EAF" w14:textId="77777777" w:rsidR="00E81978" w:rsidRDefault="005D3A03">
          <w:pPr>
            <w:pStyle w:val="SectionTitle"/>
          </w:pPr>
          <w:r>
            <w:t>Abstract</w:t>
          </w:r>
        </w:p>
      </w:sdtContent>
    </w:sdt>
    <w:bookmarkEnd w:id="0" w:displacedByCustomXml="prev"/>
    <w:p w14:paraId="35423B36" w14:textId="4601B1EF" w:rsidR="00E81978" w:rsidRDefault="00801542">
      <w:pPr>
        <w:pStyle w:val="NoSpacing"/>
      </w:pPr>
      <w:r>
        <w:t xml:space="preserve">This study investigates the relationship between cloud computing and big data. Cloud computing is a growing infrastructure ideology that is revolutionizing the way the modern world stores its big data. Research has indicated that cloud computing is on the rise because of its </w:t>
      </w:r>
      <w:proofErr w:type="gramStart"/>
      <w:r>
        <w:t>low cost</w:t>
      </w:r>
      <w:proofErr w:type="gramEnd"/>
      <w:r>
        <w:t xml:space="preserve"> relative to its physical storage counterpart. Its ability to process vast amounts of structured, unstructured, and semi-structured data while providing swift access to any of its users across the world just by having an internet connection. Now </w:t>
      </w:r>
      <w:r w:rsidR="004500B9">
        <w:t>with</w:t>
      </w:r>
      <w:r w:rsidR="00663B67">
        <w:t xml:space="preserve"> the rise of</w:t>
      </w:r>
      <w:r>
        <w:t xml:space="preserve"> different cloud computing services, there is a new calling to see how </w:t>
      </w:r>
      <w:r w:rsidR="00663B67">
        <w:t>it may</w:t>
      </w:r>
      <w:r>
        <w:t xml:space="preserve"> </w:t>
      </w:r>
      <w:r w:rsidR="00663B67">
        <w:t>r</w:t>
      </w:r>
      <w:r>
        <w:t xml:space="preserve">evolutionize other industries. </w:t>
      </w:r>
    </w:p>
    <w:p w14:paraId="3A425C84" w14:textId="1148AE42" w:rsidR="00801542" w:rsidRDefault="00801542">
      <w:pPr>
        <w:pStyle w:val="NoSpacing"/>
      </w:pPr>
      <w:r>
        <w:tab/>
        <w:t xml:space="preserve">Previous research funded by NASA and carried out by Harvard University state that </w:t>
      </w:r>
      <w:r w:rsidR="00663B67">
        <w:t>a</w:t>
      </w:r>
      <w:r>
        <w:t xml:space="preserve"> field that could greatly benefit would be</w:t>
      </w:r>
      <w:r w:rsidR="00663B67">
        <w:t xml:space="preserve"> research fields like</w:t>
      </w:r>
      <w:r>
        <w:t xml:space="preserve"> </w:t>
      </w:r>
      <w:r w:rsidR="00663B67">
        <w:t>e</w:t>
      </w:r>
      <w:r>
        <w:t xml:space="preserve">arth </w:t>
      </w:r>
      <w:r w:rsidR="00663B67">
        <w:t>s</w:t>
      </w:r>
      <w:r>
        <w:t xml:space="preserve">cience. The results of this study suggested that to emulate what the cloud, a person would need </w:t>
      </w:r>
      <w:r w:rsidR="00663B67">
        <w:t>1,152</w:t>
      </w:r>
      <w:r>
        <w:t xml:space="preserve"> CPU cores to be comparable to using the cloud</w:t>
      </w:r>
      <w:r w:rsidR="008578AE">
        <w:t xml:space="preserve"> (</w:t>
      </w:r>
      <w:proofErr w:type="spellStart"/>
      <w:r w:rsidR="008578AE">
        <w:t>Tawalbeh</w:t>
      </w:r>
      <w:proofErr w:type="spellEnd"/>
      <w:r w:rsidR="008578AE">
        <w:t xml:space="preserve"> et </w:t>
      </w:r>
      <w:proofErr w:type="gramStart"/>
      <w:r w:rsidR="008578AE">
        <w:t>al,.</w:t>
      </w:r>
      <w:proofErr w:type="gramEnd"/>
      <w:r w:rsidR="008578AE">
        <w:t xml:space="preserve"> 2015).</w:t>
      </w:r>
      <w:r>
        <w:t xml:space="preserve"> The merging of this branch of science with cloud computing would allow organizations to run smoother, cost-effective simulations without being dependent on third parties. Similar findings have been </w:t>
      </w:r>
      <w:r w:rsidR="00663B67">
        <w:t>obtained</w:t>
      </w:r>
      <w:r>
        <w:t xml:space="preserve"> from research on the topic of integrating the cloud with mobile devices. Joining these two technologies </w:t>
      </w:r>
      <w:r w:rsidR="00663B67">
        <w:t>have</w:t>
      </w:r>
      <w:r>
        <w:t xml:space="preserve"> been predicted to lead to even more benefits that can be translated to cloud heath care, vastly more advanced and capable mobile devices. It would also aid and introducing historically impoverished countries to the same cloud computing power as first-world nations. </w:t>
      </w:r>
    </w:p>
    <w:p w14:paraId="48E66613" w14:textId="4BEC275C" w:rsidR="00E81978" w:rsidRDefault="005D3A03">
      <w:bookmarkStart w:id="1" w:name="_Toc66361425"/>
      <w:r w:rsidRPr="0039494E">
        <w:rPr>
          <w:rStyle w:val="Heading3Char"/>
          <w:b w:val="0"/>
          <w:bCs w:val="0"/>
        </w:rPr>
        <w:t>Keywords</w:t>
      </w:r>
      <w:bookmarkEnd w:id="1"/>
      <w:r>
        <w:t xml:space="preserve">:  </w:t>
      </w:r>
      <w:r w:rsidR="00254FE8">
        <w:t xml:space="preserve">Big Data, Cloud Computing, </w:t>
      </w:r>
      <w:r w:rsidR="002A6958">
        <w:t>Internet of Things</w:t>
      </w:r>
      <w:r w:rsidR="002D2E6D">
        <w:t xml:space="preserve">, </w:t>
      </w:r>
      <w:r w:rsidR="002D2E6D" w:rsidRPr="00801542">
        <w:t>virtualization</w:t>
      </w:r>
      <w:r w:rsidR="00A55220">
        <w:rPr>
          <w:i/>
          <w:iCs/>
        </w:rPr>
        <w:t xml:space="preserve">, </w:t>
      </w:r>
      <w:r w:rsidR="00A55220" w:rsidRPr="00801542">
        <w:t>cloud scalability</w:t>
      </w:r>
      <w:r w:rsidR="00A672E9">
        <w:rPr>
          <w:i/>
          <w:iCs/>
        </w:rPr>
        <w:t xml:space="preserve">, </w:t>
      </w:r>
      <w:r w:rsidR="00A672E9">
        <w:t>Mobile Cloud Computing</w:t>
      </w:r>
    </w:p>
    <w:p w14:paraId="125FCA70" w14:textId="7FE5E1FB" w:rsidR="002A6958" w:rsidRDefault="002A6958"/>
    <w:p w14:paraId="311B5C56" w14:textId="01B2165A" w:rsidR="002A6958" w:rsidRDefault="002A6958"/>
    <w:sdt>
      <w:sdtPr>
        <w:rPr>
          <w:rFonts w:asciiTheme="minorHAnsi" w:eastAsiaTheme="minorEastAsia" w:hAnsiTheme="minorHAnsi" w:cstheme="minorBidi"/>
          <w:b w:val="0"/>
          <w:szCs w:val="24"/>
        </w:rPr>
        <w:id w:val="1471634989"/>
        <w:docPartObj>
          <w:docPartGallery w:val="Table of Contents"/>
          <w:docPartUnique/>
        </w:docPartObj>
      </w:sdtPr>
      <w:sdtEndPr>
        <w:rPr>
          <w:bCs/>
          <w:noProof/>
        </w:rPr>
      </w:sdtEndPr>
      <w:sdtContent>
        <w:p w14:paraId="2E9D304A" w14:textId="18AFD06F" w:rsidR="00A672E9" w:rsidRDefault="00A672E9">
          <w:pPr>
            <w:pStyle w:val="TOCHeading"/>
          </w:pPr>
          <w:r>
            <w:t>Contents</w:t>
          </w:r>
        </w:p>
        <w:p w14:paraId="1E2F54B4" w14:textId="67EB31C5" w:rsidR="004C0A67" w:rsidRDefault="00A672E9">
          <w:pPr>
            <w:pStyle w:val="TOC1"/>
            <w:tabs>
              <w:tab w:val="right" w:leader="dot" w:pos="9350"/>
            </w:tabs>
            <w:rPr>
              <w:noProof/>
              <w:kern w:val="0"/>
              <w:sz w:val="22"/>
              <w:szCs w:val="22"/>
              <w:lang w:eastAsia="en-US"/>
            </w:rPr>
          </w:pPr>
          <w:r>
            <w:fldChar w:fldCharType="begin"/>
          </w:r>
          <w:r>
            <w:instrText xml:space="preserve"> TOC \o "1-3" \h \z \u </w:instrText>
          </w:r>
          <w:r>
            <w:fldChar w:fldCharType="separate"/>
          </w:r>
          <w:hyperlink w:anchor="_Toc66361424" w:history="1">
            <w:r w:rsidR="004C0A67" w:rsidRPr="00FC0295">
              <w:rPr>
                <w:rStyle w:val="Hyperlink"/>
                <w:noProof/>
              </w:rPr>
              <w:t>Abstract</w:t>
            </w:r>
            <w:r w:rsidR="004C0A67">
              <w:rPr>
                <w:noProof/>
                <w:webHidden/>
              </w:rPr>
              <w:tab/>
            </w:r>
            <w:r w:rsidR="004C0A67">
              <w:rPr>
                <w:noProof/>
                <w:webHidden/>
              </w:rPr>
              <w:fldChar w:fldCharType="begin"/>
            </w:r>
            <w:r w:rsidR="004C0A67">
              <w:rPr>
                <w:noProof/>
                <w:webHidden/>
              </w:rPr>
              <w:instrText xml:space="preserve"> PAGEREF _Toc66361424 \h </w:instrText>
            </w:r>
            <w:r w:rsidR="004C0A67">
              <w:rPr>
                <w:noProof/>
                <w:webHidden/>
              </w:rPr>
            </w:r>
            <w:r w:rsidR="004C0A67">
              <w:rPr>
                <w:noProof/>
                <w:webHidden/>
              </w:rPr>
              <w:fldChar w:fldCharType="separate"/>
            </w:r>
            <w:r w:rsidR="004C0A67">
              <w:rPr>
                <w:noProof/>
                <w:webHidden/>
              </w:rPr>
              <w:t>2</w:t>
            </w:r>
            <w:r w:rsidR="004C0A67">
              <w:rPr>
                <w:noProof/>
                <w:webHidden/>
              </w:rPr>
              <w:fldChar w:fldCharType="end"/>
            </w:r>
          </w:hyperlink>
        </w:p>
        <w:p w14:paraId="18D13A9C" w14:textId="20E203A2" w:rsidR="004C0A67" w:rsidRDefault="004C0A67">
          <w:pPr>
            <w:pStyle w:val="TOC3"/>
            <w:tabs>
              <w:tab w:val="right" w:leader="dot" w:pos="9350"/>
            </w:tabs>
            <w:rPr>
              <w:noProof/>
              <w:kern w:val="0"/>
              <w:sz w:val="22"/>
              <w:szCs w:val="22"/>
              <w:lang w:eastAsia="en-US"/>
            </w:rPr>
          </w:pPr>
          <w:hyperlink w:anchor="_Toc66361425" w:history="1">
            <w:r w:rsidRPr="00FC0295">
              <w:rPr>
                <w:rStyle w:val="Hyperlink"/>
                <w:noProof/>
              </w:rPr>
              <w:t>Keywords</w:t>
            </w:r>
            <w:r>
              <w:rPr>
                <w:noProof/>
                <w:webHidden/>
              </w:rPr>
              <w:tab/>
            </w:r>
            <w:r>
              <w:rPr>
                <w:noProof/>
                <w:webHidden/>
              </w:rPr>
              <w:fldChar w:fldCharType="begin"/>
            </w:r>
            <w:r>
              <w:rPr>
                <w:noProof/>
                <w:webHidden/>
              </w:rPr>
              <w:instrText xml:space="preserve"> PAGEREF _Toc66361425 \h </w:instrText>
            </w:r>
            <w:r>
              <w:rPr>
                <w:noProof/>
                <w:webHidden/>
              </w:rPr>
            </w:r>
            <w:r>
              <w:rPr>
                <w:noProof/>
                <w:webHidden/>
              </w:rPr>
              <w:fldChar w:fldCharType="separate"/>
            </w:r>
            <w:r>
              <w:rPr>
                <w:noProof/>
                <w:webHidden/>
              </w:rPr>
              <w:t>2</w:t>
            </w:r>
            <w:r>
              <w:rPr>
                <w:noProof/>
                <w:webHidden/>
              </w:rPr>
              <w:fldChar w:fldCharType="end"/>
            </w:r>
          </w:hyperlink>
        </w:p>
        <w:p w14:paraId="2DC23582" w14:textId="16A3D754" w:rsidR="004C0A67" w:rsidRDefault="004C0A67">
          <w:pPr>
            <w:pStyle w:val="TOC1"/>
            <w:tabs>
              <w:tab w:val="right" w:leader="dot" w:pos="9350"/>
            </w:tabs>
            <w:rPr>
              <w:noProof/>
              <w:kern w:val="0"/>
              <w:sz w:val="22"/>
              <w:szCs w:val="22"/>
              <w:lang w:eastAsia="en-US"/>
            </w:rPr>
          </w:pPr>
          <w:hyperlink w:anchor="_Toc66361426" w:history="1">
            <w:r w:rsidRPr="00FC0295">
              <w:rPr>
                <w:rStyle w:val="Hyperlink"/>
                <w:noProof/>
              </w:rPr>
              <w:t xml:space="preserve">Introduction </w:t>
            </w:r>
            <w:r>
              <w:rPr>
                <w:noProof/>
                <w:webHidden/>
              </w:rPr>
              <w:tab/>
            </w:r>
            <w:r>
              <w:rPr>
                <w:noProof/>
                <w:webHidden/>
              </w:rPr>
              <w:fldChar w:fldCharType="begin"/>
            </w:r>
            <w:r>
              <w:rPr>
                <w:noProof/>
                <w:webHidden/>
              </w:rPr>
              <w:instrText xml:space="preserve"> PAGEREF _Toc66361426 \h </w:instrText>
            </w:r>
            <w:r>
              <w:rPr>
                <w:noProof/>
                <w:webHidden/>
              </w:rPr>
            </w:r>
            <w:r>
              <w:rPr>
                <w:noProof/>
                <w:webHidden/>
              </w:rPr>
              <w:fldChar w:fldCharType="separate"/>
            </w:r>
            <w:r>
              <w:rPr>
                <w:noProof/>
                <w:webHidden/>
              </w:rPr>
              <w:t>4</w:t>
            </w:r>
            <w:r>
              <w:rPr>
                <w:noProof/>
                <w:webHidden/>
              </w:rPr>
              <w:fldChar w:fldCharType="end"/>
            </w:r>
          </w:hyperlink>
        </w:p>
        <w:p w14:paraId="0E8B96F8" w14:textId="05E85288" w:rsidR="004C0A67" w:rsidRDefault="004C0A67">
          <w:pPr>
            <w:pStyle w:val="TOC3"/>
            <w:tabs>
              <w:tab w:val="right" w:leader="dot" w:pos="9350"/>
            </w:tabs>
            <w:rPr>
              <w:noProof/>
              <w:kern w:val="0"/>
              <w:sz w:val="22"/>
              <w:szCs w:val="22"/>
              <w:lang w:eastAsia="en-US"/>
            </w:rPr>
          </w:pPr>
          <w:hyperlink w:anchor="_Toc66361427" w:history="1">
            <w:r w:rsidRPr="00FC0295">
              <w:rPr>
                <w:rStyle w:val="Hyperlink"/>
                <w:noProof/>
              </w:rPr>
              <w:t>History of Cloud Computing and Big Data</w:t>
            </w:r>
            <w:r>
              <w:rPr>
                <w:noProof/>
                <w:webHidden/>
              </w:rPr>
              <w:tab/>
            </w:r>
            <w:r>
              <w:rPr>
                <w:noProof/>
                <w:webHidden/>
              </w:rPr>
              <w:fldChar w:fldCharType="begin"/>
            </w:r>
            <w:r>
              <w:rPr>
                <w:noProof/>
                <w:webHidden/>
              </w:rPr>
              <w:instrText xml:space="preserve"> PAGEREF _Toc66361427 \h </w:instrText>
            </w:r>
            <w:r>
              <w:rPr>
                <w:noProof/>
                <w:webHidden/>
              </w:rPr>
            </w:r>
            <w:r>
              <w:rPr>
                <w:noProof/>
                <w:webHidden/>
              </w:rPr>
              <w:fldChar w:fldCharType="separate"/>
            </w:r>
            <w:r>
              <w:rPr>
                <w:noProof/>
                <w:webHidden/>
              </w:rPr>
              <w:t>4</w:t>
            </w:r>
            <w:r>
              <w:rPr>
                <w:noProof/>
                <w:webHidden/>
              </w:rPr>
              <w:fldChar w:fldCharType="end"/>
            </w:r>
          </w:hyperlink>
        </w:p>
        <w:p w14:paraId="1C2B5A4C" w14:textId="79E4EE67" w:rsidR="004C0A67" w:rsidRDefault="004C0A67">
          <w:pPr>
            <w:pStyle w:val="TOC3"/>
            <w:tabs>
              <w:tab w:val="right" w:leader="dot" w:pos="9350"/>
            </w:tabs>
            <w:rPr>
              <w:noProof/>
              <w:kern w:val="0"/>
              <w:sz w:val="22"/>
              <w:szCs w:val="22"/>
              <w:lang w:eastAsia="en-US"/>
            </w:rPr>
          </w:pPr>
          <w:hyperlink w:anchor="_Toc66361428" w:history="1">
            <w:r w:rsidRPr="00FC0295">
              <w:rPr>
                <w:rStyle w:val="Hyperlink"/>
                <w:noProof/>
              </w:rPr>
              <w:t>Cloud Computing Advantages</w:t>
            </w:r>
            <w:r>
              <w:rPr>
                <w:noProof/>
                <w:webHidden/>
              </w:rPr>
              <w:tab/>
            </w:r>
            <w:r>
              <w:rPr>
                <w:noProof/>
                <w:webHidden/>
              </w:rPr>
              <w:fldChar w:fldCharType="begin"/>
            </w:r>
            <w:r>
              <w:rPr>
                <w:noProof/>
                <w:webHidden/>
              </w:rPr>
              <w:instrText xml:space="preserve"> PAGEREF _Toc66361428 \h </w:instrText>
            </w:r>
            <w:r>
              <w:rPr>
                <w:noProof/>
                <w:webHidden/>
              </w:rPr>
            </w:r>
            <w:r>
              <w:rPr>
                <w:noProof/>
                <w:webHidden/>
              </w:rPr>
              <w:fldChar w:fldCharType="separate"/>
            </w:r>
            <w:r>
              <w:rPr>
                <w:noProof/>
                <w:webHidden/>
              </w:rPr>
              <w:t>5</w:t>
            </w:r>
            <w:r>
              <w:rPr>
                <w:noProof/>
                <w:webHidden/>
              </w:rPr>
              <w:fldChar w:fldCharType="end"/>
            </w:r>
          </w:hyperlink>
        </w:p>
        <w:p w14:paraId="4633E3E9" w14:textId="178ACD77" w:rsidR="004C0A67" w:rsidRDefault="004C0A67">
          <w:pPr>
            <w:pStyle w:val="TOC3"/>
            <w:tabs>
              <w:tab w:val="right" w:leader="dot" w:pos="9350"/>
            </w:tabs>
            <w:rPr>
              <w:noProof/>
              <w:kern w:val="0"/>
              <w:sz w:val="22"/>
              <w:szCs w:val="22"/>
              <w:lang w:eastAsia="en-US"/>
            </w:rPr>
          </w:pPr>
          <w:hyperlink w:anchor="_Toc66361429" w:history="1">
            <w:r w:rsidRPr="00FC0295">
              <w:rPr>
                <w:rStyle w:val="Hyperlink"/>
                <w:noProof/>
              </w:rPr>
              <w:t>Cloud Computing Drawbacks</w:t>
            </w:r>
            <w:r>
              <w:rPr>
                <w:noProof/>
                <w:webHidden/>
              </w:rPr>
              <w:tab/>
            </w:r>
            <w:r>
              <w:rPr>
                <w:noProof/>
                <w:webHidden/>
              </w:rPr>
              <w:fldChar w:fldCharType="begin"/>
            </w:r>
            <w:r>
              <w:rPr>
                <w:noProof/>
                <w:webHidden/>
              </w:rPr>
              <w:instrText xml:space="preserve"> PAGEREF _Toc66361429 \h </w:instrText>
            </w:r>
            <w:r>
              <w:rPr>
                <w:noProof/>
                <w:webHidden/>
              </w:rPr>
            </w:r>
            <w:r>
              <w:rPr>
                <w:noProof/>
                <w:webHidden/>
              </w:rPr>
              <w:fldChar w:fldCharType="separate"/>
            </w:r>
            <w:r>
              <w:rPr>
                <w:noProof/>
                <w:webHidden/>
              </w:rPr>
              <w:t>6</w:t>
            </w:r>
            <w:r>
              <w:rPr>
                <w:noProof/>
                <w:webHidden/>
              </w:rPr>
              <w:fldChar w:fldCharType="end"/>
            </w:r>
          </w:hyperlink>
        </w:p>
        <w:p w14:paraId="4FBB345D" w14:textId="1654F99E" w:rsidR="004C0A67" w:rsidRDefault="004C0A67">
          <w:pPr>
            <w:pStyle w:val="TOC1"/>
            <w:tabs>
              <w:tab w:val="right" w:leader="dot" w:pos="9350"/>
            </w:tabs>
            <w:rPr>
              <w:noProof/>
              <w:kern w:val="0"/>
              <w:sz w:val="22"/>
              <w:szCs w:val="22"/>
              <w:lang w:eastAsia="en-US"/>
            </w:rPr>
          </w:pPr>
          <w:hyperlink w:anchor="_Toc66361430" w:history="1">
            <w:r w:rsidRPr="00FC0295">
              <w:rPr>
                <w:rStyle w:val="Hyperlink"/>
                <w:noProof/>
              </w:rPr>
              <w:t>The Future of Big Data</w:t>
            </w:r>
            <w:r>
              <w:rPr>
                <w:noProof/>
                <w:webHidden/>
              </w:rPr>
              <w:tab/>
            </w:r>
            <w:r>
              <w:rPr>
                <w:noProof/>
                <w:webHidden/>
              </w:rPr>
              <w:fldChar w:fldCharType="begin"/>
            </w:r>
            <w:r>
              <w:rPr>
                <w:noProof/>
                <w:webHidden/>
              </w:rPr>
              <w:instrText xml:space="preserve"> PAGEREF _Toc66361430 \h </w:instrText>
            </w:r>
            <w:r>
              <w:rPr>
                <w:noProof/>
                <w:webHidden/>
              </w:rPr>
            </w:r>
            <w:r>
              <w:rPr>
                <w:noProof/>
                <w:webHidden/>
              </w:rPr>
              <w:fldChar w:fldCharType="separate"/>
            </w:r>
            <w:r>
              <w:rPr>
                <w:noProof/>
                <w:webHidden/>
              </w:rPr>
              <w:t>8</w:t>
            </w:r>
            <w:r>
              <w:rPr>
                <w:noProof/>
                <w:webHidden/>
              </w:rPr>
              <w:fldChar w:fldCharType="end"/>
            </w:r>
          </w:hyperlink>
        </w:p>
        <w:p w14:paraId="5BD4C201" w14:textId="68C5F030" w:rsidR="004C0A67" w:rsidRDefault="004C0A67">
          <w:pPr>
            <w:pStyle w:val="TOC3"/>
            <w:tabs>
              <w:tab w:val="right" w:leader="dot" w:pos="9350"/>
            </w:tabs>
            <w:rPr>
              <w:noProof/>
              <w:kern w:val="0"/>
              <w:sz w:val="22"/>
              <w:szCs w:val="22"/>
              <w:lang w:eastAsia="en-US"/>
            </w:rPr>
          </w:pPr>
          <w:hyperlink w:anchor="_Toc66361431" w:history="1">
            <w:r w:rsidRPr="00FC0295">
              <w:rPr>
                <w:rStyle w:val="Hyperlink"/>
                <w:noProof/>
              </w:rPr>
              <w:t>Cloud Computing in Mobile Devices</w:t>
            </w:r>
            <w:r>
              <w:rPr>
                <w:noProof/>
                <w:webHidden/>
              </w:rPr>
              <w:tab/>
            </w:r>
            <w:r>
              <w:rPr>
                <w:noProof/>
                <w:webHidden/>
              </w:rPr>
              <w:fldChar w:fldCharType="begin"/>
            </w:r>
            <w:r>
              <w:rPr>
                <w:noProof/>
                <w:webHidden/>
              </w:rPr>
              <w:instrText xml:space="preserve"> PAGEREF _Toc66361431 \h </w:instrText>
            </w:r>
            <w:r>
              <w:rPr>
                <w:noProof/>
                <w:webHidden/>
              </w:rPr>
            </w:r>
            <w:r>
              <w:rPr>
                <w:noProof/>
                <w:webHidden/>
              </w:rPr>
              <w:fldChar w:fldCharType="separate"/>
            </w:r>
            <w:r>
              <w:rPr>
                <w:noProof/>
                <w:webHidden/>
              </w:rPr>
              <w:t>9</w:t>
            </w:r>
            <w:r>
              <w:rPr>
                <w:noProof/>
                <w:webHidden/>
              </w:rPr>
              <w:fldChar w:fldCharType="end"/>
            </w:r>
          </w:hyperlink>
        </w:p>
        <w:p w14:paraId="0C2381A0" w14:textId="0B8FEC6A" w:rsidR="004C0A67" w:rsidRDefault="004C0A67">
          <w:pPr>
            <w:pStyle w:val="TOC3"/>
            <w:tabs>
              <w:tab w:val="right" w:leader="dot" w:pos="9350"/>
            </w:tabs>
            <w:rPr>
              <w:noProof/>
              <w:kern w:val="0"/>
              <w:sz w:val="22"/>
              <w:szCs w:val="22"/>
              <w:lang w:eastAsia="en-US"/>
            </w:rPr>
          </w:pPr>
          <w:hyperlink w:anchor="_Toc66361432" w:history="1">
            <w:r w:rsidRPr="00FC0295">
              <w:rPr>
                <w:rStyle w:val="Hyperlink"/>
                <w:noProof/>
              </w:rPr>
              <w:t>Cloud Computing in Earth Science</w:t>
            </w:r>
            <w:r>
              <w:rPr>
                <w:noProof/>
                <w:webHidden/>
              </w:rPr>
              <w:tab/>
            </w:r>
            <w:r>
              <w:rPr>
                <w:noProof/>
                <w:webHidden/>
              </w:rPr>
              <w:fldChar w:fldCharType="begin"/>
            </w:r>
            <w:r>
              <w:rPr>
                <w:noProof/>
                <w:webHidden/>
              </w:rPr>
              <w:instrText xml:space="preserve"> PAGEREF _Toc66361432 \h </w:instrText>
            </w:r>
            <w:r>
              <w:rPr>
                <w:noProof/>
                <w:webHidden/>
              </w:rPr>
            </w:r>
            <w:r>
              <w:rPr>
                <w:noProof/>
                <w:webHidden/>
              </w:rPr>
              <w:fldChar w:fldCharType="separate"/>
            </w:r>
            <w:r>
              <w:rPr>
                <w:noProof/>
                <w:webHidden/>
              </w:rPr>
              <w:t>9</w:t>
            </w:r>
            <w:r>
              <w:rPr>
                <w:noProof/>
                <w:webHidden/>
              </w:rPr>
              <w:fldChar w:fldCharType="end"/>
            </w:r>
          </w:hyperlink>
        </w:p>
        <w:p w14:paraId="493081C2" w14:textId="509BA92A" w:rsidR="004C0A67" w:rsidRDefault="004C0A67">
          <w:pPr>
            <w:pStyle w:val="TOC1"/>
            <w:tabs>
              <w:tab w:val="right" w:leader="dot" w:pos="9350"/>
            </w:tabs>
            <w:rPr>
              <w:noProof/>
              <w:kern w:val="0"/>
              <w:sz w:val="22"/>
              <w:szCs w:val="22"/>
              <w:lang w:eastAsia="en-US"/>
            </w:rPr>
          </w:pPr>
          <w:hyperlink w:anchor="_Toc66361433" w:history="1">
            <w:r w:rsidRPr="00FC0295">
              <w:rPr>
                <w:rStyle w:val="Hyperlink"/>
                <w:noProof/>
              </w:rPr>
              <w:t>Conclusion</w:t>
            </w:r>
            <w:r>
              <w:rPr>
                <w:noProof/>
                <w:webHidden/>
              </w:rPr>
              <w:tab/>
            </w:r>
            <w:r>
              <w:rPr>
                <w:noProof/>
                <w:webHidden/>
              </w:rPr>
              <w:fldChar w:fldCharType="begin"/>
            </w:r>
            <w:r>
              <w:rPr>
                <w:noProof/>
                <w:webHidden/>
              </w:rPr>
              <w:instrText xml:space="preserve"> PAGEREF _Toc66361433 \h </w:instrText>
            </w:r>
            <w:r>
              <w:rPr>
                <w:noProof/>
                <w:webHidden/>
              </w:rPr>
            </w:r>
            <w:r>
              <w:rPr>
                <w:noProof/>
                <w:webHidden/>
              </w:rPr>
              <w:fldChar w:fldCharType="separate"/>
            </w:r>
            <w:r>
              <w:rPr>
                <w:noProof/>
                <w:webHidden/>
              </w:rPr>
              <w:t>10</w:t>
            </w:r>
            <w:r>
              <w:rPr>
                <w:noProof/>
                <w:webHidden/>
              </w:rPr>
              <w:fldChar w:fldCharType="end"/>
            </w:r>
          </w:hyperlink>
        </w:p>
        <w:p w14:paraId="64EED6E0" w14:textId="444950B5" w:rsidR="004C0A67" w:rsidRDefault="004C0A67">
          <w:pPr>
            <w:pStyle w:val="TOC1"/>
            <w:tabs>
              <w:tab w:val="right" w:leader="dot" w:pos="9350"/>
            </w:tabs>
            <w:rPr>
              <w:noProof/>
              <w:kern w:val="0"/>
              <w:sz w:val="22"/>
              <w:szCs w:val="22"/>
              <w:lang w:eastAsia="en-US"/>
            </w:rPr>
          </w:pPr>
          <w:hyperlink w:anchor="_Toc66361434" w:history="1">
            <w:r w:rsidRPr="00FC0295">
              <w:rPr>
                <w:rStyle w:val="Hyperlink"/>
                <w:rFonts w:cstheme="majorHAnsi"/>
                <w:noProof/>
              </w:rPr>
              <w:t>References</w:t>
            </w:r>
            <w:r>
              <w:rPr>
                <w:noProof/>
                <w:webHidden/>
              </w:rPr>
              <w:tab/>
            </w:r>
            <w:r>
              <w:rPr>
                <w:noProof/>
                <w:webHidden/>
              </w:rPr>
              <w:fldChar w:fldCharType="begin"/>
            </w:r>
            <w:r>
              <w:rPr>
                <w:noProof/>
                <w:webHidden/>
              </w:rPr>
              <w:instrText xml:space="preserve"> PAGEREF _Toc66361434 \h </w:instrText>
            </w:r>
            <w:r>
              <w:rPr>
                <w:noProof/>
                <w:webHidden/>
              </w:rPr>
            </w:r>
            <w:r>
              <w:rPr>
                <w:noProof/>
                <w:webHidden/>
              </w:rPr>
              <w:fldChar w:fldCharType="separate"/>
            </w:r>
            <w:r>
              <w:rPr>
                <w:noProof/>
                <w:webHidden/>
              </w:rPr>
              <w:t>12</w:t>
            </w:r>
            <w:r>
              <w:rPr>
                <w:noProof/>
                <w:webHidden/>
              </w:rPr>
              <w:fldChar w:fldCharType="end"/>
            </w:r>
          </w:hyperlink>
        </w:p>
        <w:p w14:paraId="39B642B1" w14:textId="49C8474F" w:rsidR="004C0A67" w:rsidRDefault="004C0A67">
          <w:pPr>
            <w:pStyle w:val="TOC1"/>
            <w:tabs>
              <w:tab w:val="right" w:leader="dot" w:pos="9350"/>
            </w:tabs>
            <w:rPr>
              <w:noProof/>
              <w:kern w:val="0"/>
              <w:sz w:val="22"/>
              <w:szCs w:val="22"/>
              <w:lang w:eastAsia="en-US"/>
            </w:rPr>
          </w:pPr>
          <w:hyperlink w:anchor="_Toc66361435" w:history="1">
            <w:r w:rsidRPr="00FC0295">
              <w:rPr>
                <w:rStyle w:val="Hyperlink"/>
                <w:noProof/>
              </w:rPr>
              <w:t>Appendix A</w:t>
            </w:r>
            <w:r>
              <w:rPr>
                <w:noProof/>
                <w:webHidden/>
              </w:rPr>
              <w:tab/>
            </w:r>
            <w:r>
              <w:rPr>
                <w:noProof/>
                <w:webHidden/>
              </w:rPr>
              <w:fldChar w:fldCharType="begin"/>
            </w:r>
            <w:r>
              <w:rPr>
                <w:noProof/>
                <w:webHidden/>
              </w:rPr>
              <w:instrText xml:space="preserve"> PAGEREF _Toc66361435 \h </w:instrText>
            </w:r>
            <w:r>
              <w:rPr>
                <w:noProof/>
                <w:webHidden/>
              </w:rPr>
            </w:r>
            <w:r>
              <w:rPr>
                <w:noProof/>
                <w:webHidden/>
              </w:rPr>
              <w:fldChar w:fldCharType="separate"/>
            </w:r>
            <w:r>
              <w:rPr>
                <w:noProof/>
                <w:webHidden/>
              </w:rPr>
              <w:t>14</w:t>
            </w:r>
            <w:r>
              <w:rPr>
                <w:noProof/>
                <w:webHidden/>
              </w:rPr>
              <w:fldChar w:fldCharType="end"/>
            </w:r>
          </w:hyperlink>
        </w:p>
        <w:p w14:paraId="202948AF" w14:textId="0C80CD07" w:rsidR="004C0A67" w:rsidRDefault="004C0A67">
          <w:pPr>
            <w:pStyle w:val="TOC3"/>
            <w:tabs>
              <w:tab w:val="right" w:leader="dot" w:pos="9350"/>
            </w:tabs>
            <w:rPr>
              <w:noProof/>
              <w:kern w:val="0"/>
              <w:sz w:val="22"/>
              <w:szCs w:val="22"/>
              <w:lang w:eastAsia="en-US"/>
            </w:rPr>
          </w:pPr>
          <w:hyperlink w:anchor="_Toc66361436" w:history="1">
            <w:r w:rsidRPr="00FC0295">
              <w:rPr>
                <w:rStyle w:val="Hyperlink"/>
                <w:noProof/>
              </w:rPr>
              <w:t>Supplemental Graphics</w:t>
            </w:r>
            <w:r>
              <w:rPr>
                <w:noProof/>
                <w:webHidden/>
              </w:rPr>
              <w:tab/>
            </w:r>
            <w:r>
              <w:rPr>
                <w:noProof/>
                <w:webHidden/>
              </w:rPr>
              <w:fldChar w:fldCharType="begin"/>
            </w:r>
            <w:r>
              <w:rPr>
                <w:noProof/>
                <w:webHidden/>
              </w:rPr>
              <w:instrText xml:space="preserve"> PAGEREF _Toc66361436 \h </w:instrText>
            </w:r>
            <w:r>
              <w:rPr>
                <w:noProof/>
                <w:webHidden/>
              </w:rPr>
            </w:r>
            <w:r>
              <w:rPr>
                <w:noProof/>
                <w:webHidden/>
              </w:rPr>
              <w:fldChar w:fldCharType="separate"/>
            </w:r>
            <w:r>
              <w:rPr>
                <w:noProof/>
                <w:webHidden/>
              </w:rPr>
              <w:t>14</w:t>
            </w:r>
            <w:r>
              <w:rPr>
                <w:noProof/>
                <w:webHidden/>
              </w:rPr>
              <w:fldChar w:fldCharType="end"/>
            </w:r>
          </w:hyperlink>
        </w:p>
        <w:p w14:paraId="5F524D17" w14:textId="6AD626E1" w:rsidR="00A672E9" w:rsidRDefault="00A672E9" w:rsidP="006948A9">
          <w:pPr>
            <w:ind w:firstLine="0"/>
          </w:pPr>
          <w:r>
            <w:rPr>
              <w:b/>
              <w:bCs/>
              <w:noProof/>
            </w:rPr>
            <w:fldChar w:fldCharType="end"/>
          </w:r>
        </w:p>
      </w:sdtContent>
    </w:sdt>
    <w:p w14:paraId="69A10181" w14:textId="77777777" w:rsidR="006948A9" w:rsidRPr="00007A58" w:rsidRDefault="006948A9" w:rsidP="00007A58"/>
    <w:p w14:paraId="4A17BA1E" w14:textId="15B5D542" w:rsidR="007D7772" w:rsidRPr="007D7772" w:rsidRDefault="007D7772" w:rsidP="007D7772">
      <w:pPr>
        <w:ind w:firstLine="0"/>
        <w:rPr>
          <w:b/>
          <w:bCs/>
        </w:rPr>
      </w:pPr>
      <w:r>
        <w:rPr>
          <w:b/>
          <w:bCs/>
        </w:rPr>
        <w:t>Table of Tables</w:t>
      </w:r>
    </w:p>
    <w:p w14:paraId="6EADD3D2" w14:textId="7861384B" w:rsidR="00580834" w:rsidRDefault="00580834">
      <w:pPr>
        <w:pStyle w:val="TableofFigures"/>
        <w:tabs>
          <w:tab w:val="right" w:leader="dot" w:pos="9350"/>
        </w:tabs>
        <w:rPr>
          <w:noProof/>
          <w:kern w:val="0"/>
          <w:sz w:val="22"/>
          <w:szCs w:val="22"/>
          <w:lang w:eastAsia="en-US"/>
        </w:rPr>
      </w:pPr>
      <w:r>
        <w:fldChar w:fldCharType="begin"/>
      </w:r>
      <w:r>
        <w:instrText xml:space="preserve"> TOC \h \z \c "Figure" </w:instrText>
      </w:r>
      <w:r>
        <w:fldChar w:fldCharType="separate"/>
      </w:r>
      <w:hyperlink w:anchor="_Toc66360373" w:history="1">
        <w:r w:rsidRPr="00121B38">
          <w:rPr>
            <w:rStyle w:val="Hyperlink"/>
            <w:noProof/>
          </w:rPr>
          <w:t>Figure 1 How Cloud Computing Analyzes Big Data</w:t>
        </w:r>
        <w:r>
          <w:rPr>
            <w:noProof/>
            <w:webHidden/>
          </w:rPr>
          <w:tab/>
        </w:r>
        <w:r>
          <w:rPr>
            <w:noProof/>
            <w:webHidden/>
          </w:rPr>
          <w:fldChar w:fldCharType="begin"/>
        </w:r>
        <w:r>
          <w:rPr>
            <w:noProof/>
            <w:webHidden/>
          </w:rPr>
          <w:instrText xml:space="preserve"> PAGEREF _Toc66360373 \h </w:instrText>
        </w:r>
        <w:r>
          <w:rPr>
            <w:noProof/>
            <w:webHidden/>
          </w:rPr>
        </w:r>
        <w:r>
          <w:rPr>
            <w:noProof/>
            <w:webHidden/>
          </w:rPr>
          <w:fldChar w:fldCharType="separate"/>
        </w:r>
        <w:r>
          <w:rPr>
            <w:noProof/>
            <w:webHidden/>
          </w:rPr>
          <w:t>7</w:t>
        </w:r>
        <w:r>
          <w:rPr>
            <w:noProof/>
            <w:webHidden/>
          </w:rPr>
          <w:fldChar w:fldCharType="end"/>
        </w:r>
      </w:hyperlink>
    </w:p>
    <w:p w14:paraId="1DA41694" w14:textId="38C84C3E" w:rsidR="00580834" w:rsidRDefault="00580834">
      <w:pPr>
        <w:pStyle w:val="TableofFigures"/>
        <w:tabs>
          <w:tab w:val="right" w:leader="dot" w:pos="9350"/>
        </w:tabs>
        <w:rPr>
          <w:noProof/>
          <w:kern w:val="0"/>
          <w:sz w:val="22"/>
          <w:szCs w:val="22"/>
          <w:lang w:eastAsia="en-US"/>
        </w:rPr>
      </w:pPr>
      <w:hyperlink w:anchor="_Toc66360374" w:history="1">
        <w:r w:rsidRPr="00121B38">
          <w:rPr>
            <w:rStyle w:val="Hyperlink"/>
            <w:noProof/>
          </w:rPr>
          <w:t>Figure 2 Four Vs of big data</w:t>
        </w:r>
        <w:r>
          <w:rPr>
            <w:noProof/>
            <w:webHidden/>
          </w:rPr>
          <w:tab/>
        </w:r>
        <w:r>
          <w:rPr>
            <w:noProof/>
            <w:webHidden/>
          </w:rPr>
          <w:fldChar w:fldCharType="begin"/>
        </w:r>
        <w:r>
          <w:rPr>
            <w:noProof/>
            <w:webHidden/>
          </w:rPr>
          <w:instrText xml:space="preserve"> PAGEREF _Toc66360374 \h </w:instrText>
        </w:r>
        <w:r>
          <w:rPr>
            <w:noProof/>
            <w:webHidden/>
          </w:rPr>
        </w:r>
        <w:r>
          <w:rPr>
            <w:noProof/>
            <w:webHidden/>
          </w:rPr>
          <w:fldChar w:fldCharType="separate"/>
        </w:r>
        <w:r>
          <w:rPr>
            <w:noProof/>
            <w:webHidden/>
          </w:rPr>
          <w:t>9</w:t>
        </w:r>
        <w:r>
          <w:rPr>
            <w:noProof/>
            <w:webHidden/>
          </w:rPr>
          <w:fldChar w:fldCharType="end"/>
        </w:r>
      </w:hyperlink>
    </w:p>
    <w:p w14:paraId="3B02E5D6" w14:textId="5FD55376" w:rsidR="00580834" w:rsidRDefault="00580834">
      <w:pPr>
        <w:pStyle w:val="TableofFigures"/>
        <w:tabs>
          <w:tab w:val="right" w:leader="dot" w:pos="9350"/>
        </w:tabs>
        <w:rPr>
          <w:noProof/>
          <w:kern w:val="0"/>
          <w:sz w:val="22"/>
          <w:szCs w:val="22"/>
          <w:lang w:eastAsia="en-US"/>
        </w:rPr>
      </w:pPr>
      <w:hyperlink w:anchor="_Toc66360375" w:history="1">
        <w:r w:rsidRPr="00121B38">
          <w:rPr>
            <w:rStyle w:val="Hyperlink"/>
            <w:noProof/>
          </w:rPr>
          <w:t>Figure 3 Time-cost tradeoff</w:t>
        </w:r>
        <w:r>
          <w:rPr>
            <w:noProof/>
            <w:webHidden/>
          </w:rPr>
          <w:tab/>
        </w:r>
        <w:r>
          <w:rPr>
            <w:noProof/>
            <w:webHidden/>
          </w:rPr>
          <w:fldChar w:fldCharType="begin"/>
        </w:r>
        <w:r>
          <w:rPr>
            <w:noProof/>
            <w:webHidden/>
          </w:rPr>
          <w:instrText xml:space="preserve"> PAGEREF _Toc66360375 \h </w:instrText>
        </w:r>
        <w:r>
          <w:rPr>
            <w:noProof/>
            <w:webHidden/>
          </w:rPr>
        </w:r>
        <w:r>
          <w:rPr>
            <w:noProof/>
            <w:webHidden/>
          </w:rPr>
          <w:fldChar w:fldCharType="separate"/>
        </w:r>
        <w:r>
          <w:rPr>
            <w:noProof/>
            <w:webHidden/>
          </w:rPr>
          <w:t>13</w:t>
        </w:r>
        <w:r>
          <w:rPr>
            <w:noProof/>
            <w:webHidden/>
          </w:rPr>
          <w:fldChar w:fldCharType="end"/>
        </w:r>
      </w:hyperlink>
    </w:p>
    <w:p w14:paraId="793813D0" w14:textId="686B337E" w:rsidR="00580834" w:rsidRDefault="00580834">
      <w:pPr>
        <w:pStyle w:val="TableofFigures"/>
        <w:tabs>
          <w:tab w:val="right" w:leader="dot" w:pos="9350"/>
        </w:tabs>
        <w:rPr>
          <w:noProof/>
          <w:kern w:val="0"/>
          <w:sz w:val="22"/>
          <w:szCs w:val="22"/>
          <w:lang w:eastAsia="en-US"/>
        </w:rPr>
      </w:pPr>
      <w:hyperlink w:anchor="_Toc66360376" w:history="1">
        <w:r w:rsidRPr="00121B38">
          <w:rPr>
            <w:rStyle w:val="Hyperlink"/>
            <w:noProof/>
          </w:rPr>
          <w:t>Figure 4 The Cloud To University Cloudlets</w:t>
        </w:r>
        <w:r>
          <w:rPr>
            <w:noProof/>
            <w:webHidden/>
          </w:rPr>
          <w:tab/>
        </w:r>
        <w:r>
          <w:rPr>
            <w:noProof/>
            <w:webHidden/>
          </w:rPr>
          <w:fldChar w:fldCharType="begin"/>
        </w:r>
        <w:r>
          <w:rPr>
            <w:noProof/>
            <w:webHidden/>
          </w:rPr>
          <w:instrText xml:space="preserve"> PAGEREF _Toc66360376 \h </w:instrText>
        </w:r>
        <w:r>
          <w:rPr>
            <w:noProof/>
            <w:webHidden/>
          </w:rPr>
        </w:r>
        <w:r>
          <w:rPr>
            <w:noProof/>
            <w:webHidden/>
          </w:rPr>
          <w:fldChar w:fldCharType="separate"/>
        </w:r>
        <w:r>
          <w:rPr>
            <w:noProof/>
            <w:webHidden/>
          </w:rPr>
          <w:t>13</w:t>
        </w:r>
        <w:r>
          <w:rPr>
            <w:noProof/>
            <w:webHidden/>
          </w:rPr>
          <w:fldChar w:fldCharType="end"/>
        </w:r>
      </w:hyperlink>
    </w:p>
    <w:p w14:paraId="49E6D07A" w14:textId="6101BE06" w:rsidR="00E81978" w:rsidRPr="00AF7524" w:rsidRDefault="00580834" w:rsidP="00580834">
      <w:pPr>
        <w:ind w:firstLine="0"/>
        <w:rPr>
          <w:rStyle w:val="Heading1Char"/>
        </w:rPr>
      </w:pPr>
      <w:r>
        <w:lastRenderedPageBreak/>
        <w:fldChar w:fldCharType="end"/>
      </w:r>
      <w:bookmarkStart w:id="2" w:name="_Toc66361426"/>
      <w:sdt>
        <w:sdtPr>
          <w:rPr>
            <w:rStyle w:val="Heading1Char"/>
          </w:rPr>
          <w:alias w:val="Section title:"/>
          <w:tag w:val="Section title:"/>
          <w:id w:val="984196707"/>
          <w:placeholder>
            <w:docPart w:val="6F6131B13FCA459BAAD3BB74795527A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rPr>
            <w:rStyle w:val="Heading1Char"/>
          </w:rPr>
        </w:sdtEndPr>
        <w:sdtContent>
          <w:r w:rsidR="004C0A67">
            <w:rPr>
              <w:rStyle w:val="Heading1Char"/>
            </w:rPr>
            <w:t xml:space="preserve">Introduction </w:t>
          </w:r>
        </w:sdtContent>
      </w:sdt>
      <w:bookmarkEnd w:id="2"/>
    </w:p>
    <w:p w14:paraId="4F5F5015" w14:textId="755130B6" w:rsidR="00A55220" w:rsidRDefault="00A55220" w:rsidP="00A55220">
      <w:r>
        <w:t xml:space="preserve">In the ever-growing world of technology, there have been transformative effects over the last ten years. Cloud computing has revolutionized the way companies and organizations manage their </w:t>
      </w:r>
      <w:r w:rsidR="00663B67">
        <w:t>information technology</w:t>
      </w:r>
      <w:r>
        <w:t xml:space="preserve"> infrastructure while eliminating the need for them to maintain expensive computing hardware (Hashem</w:t>
      </w:r>
      <w:r w:rsidR="0039494E">
        <w:t xml:space="preserve"> et </w:t>
      </w:r>
      <w:proofErr w:type="gramStart"/>
      <w:r w:rsidR="0039494E">
        <w:t>al,.</w:t>
      </w:r>
      <w:proofErr w:type="gramEnd"/>
      <w:r w:rsidR="0039494E">
        <w:t xml:space="preserve"> </w:t>
      </w:r>
      <w:r>
        <w:t xml:space="preserve">2015). Cloud computing has proven to have numerous advantages over traditional storage hardware and provides a dramatic reduction in overhead costs, </w:t>
      </w:r>
      <w:r w:rsidR="0039494E">
        <w:t xml:space="preserve">increased </w:t>
      </w:r>
      <w:r>
        <w:t xml:space="preserve">reliability, speed, and agility. </w:t>
      </w:r>
    </w:p>
    <w:p w14:paraId="3326784E" w14:textId="28B466B5" w:rsidR="00A55220" w:rsidRDefault="00A55220" w:rsidP="00A55220">
      <w:r>
        <w:t xml:space="preserve">Investigating the relationship between big data and cloud computing could prove beneficial in understanding other technology sectors that this infrastructure could prove to be useful. Due to the expected growth of big data in the future, storing and analyzing it is a time-demanding challenge </w:t>
      </w:r>
      <w:r w:rsidR="00A672E9">
        <w:t>requiring</w:t>
      </w:r>
      <w:r>
        <w:t xml:space="preserve"> extensive computational infrastructure to ensure success (</w:t>
      </w:r>
      <w:proofErr w:type="spellStart"/>
      <w:r>
        <w:t>Ba</w:t>
      </w:r>
      <w:r w:rsidR="00C52F67">
        <w:t>k</w:t>
      </w:r>
      <w:r>
        <w:t>houya</w:t>
      </w:r>
      <w:proofErr w:type="spellEnd"/>
      <w:r w:rsidR="0039494E">
        <w:t>,</w:t>
      </w:r>
      <w:r>
        <w:t xml:space="preserve"> </w:t>
      </w:r>
      <w:proofErr w:type="spellStart"/>
      <w:r>
        <w:t>Zbakh</w:t>
      </w:r>
      <w:proofErr w:type="spellEnd"/>
      <w:r>
        <w:t xml:space="preserve">, </w:t>
      </w:r>
      <w:r w:rsidR="0039494E">
        <w:t xml:space="preserve">&amp; </w:t>
      </w:r>
      <w:proofErr w:type="spellStart"/>
      <w:r>
        <w:t>Manneback</w:t>
      </w:r>
      <w:proofErr w:type="spellEnd"/>
      <w:r>
        <w:t xml:space="preserve"> 2020). </w:t>
      </w:r>
      <w:bookmarkStart w:id="3" w:name="_Hlk65157123"/>
      <w:r w:rsidRPr="00A55220">
        <w:t xml:space="preserve">This literature review examines the relationship between big data and cloud computing </w:t>
      </w:r>
      <w:r w:rsidR="00E24149">
        <w:t>to show</w:t>
      </w:r>
      <w:r w:rsidRPr="00A55220">
        <w:t xml:space="preserve"> how this new technology will impact business and science in the future. Additionally, it illustrates the benefits and drawbacks of cloud computing in terms of cost and performance and other areas in which cloud computing implementation could be incredibly beneficial. </w:t>
      </w:r>
      <w:bookmarkEnd w:id="3"/>
    </w:p>
    <w:bookmarkStart w:id="4" w:name="_Toc66361427"/>
    <w:p w14:paraId="0E166A6B" w14:textId="777CC93C" w:rsidR="004C0A67" w:rsidRPr="004C0A67" w:rsidRDefault="004C0A67" w:rsidP="004C0A67">
      <w:pPr>
        <w:ind w:firstLine="0"/>
        <w:rPr>
          <w:rStyle w:val="Heading3Char"/>
        </w:rPr>
      </w:pPr>
      <w:sdt>
        <w:sdtPr>
          <w:rPr>
            <w:rStyle w:val="Heading3Char"/>
          </w:rPr>
          <w:alias w:val="Section title:"/>
          <w:tag w:val="Section title:"/>
          <w:id w:val="-665942814"/>
          <w:placeholder>
            <w:docPart w:val="827891FA075848CD883AFF3384DC09E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4C0A67">
            <w:rPr>
              <w:rStyle w:val="Heading3Char"/>
            </w:rPr>
            <w:t>History of Cloud Computing and Big Data</w:t>
          </w:r>
        </w:sdtContent>
      </w:sdt>
      <w:bookmarkStart w:id="5" w:name="_Hlk65134975"/>
      <w:bookmarkEnd w:id="4"/>
    </w:p>
    <w:p w14:paraId="2728C9DB" w14:textId="46C6BA71" w:rsidR="0039494E" w:rsidRPr="0039494E" w:rsidRDefault="004A6366" w:rsidP="00801542">
      <w:r w:rsidRPr="004A6366">
        <w:t xml:space="preserve">Cloud computing has been around since the 1960s, which is believed to be invented by Joseph Carl </w:t>
      </w:r>
      <w:proofErr w:type="spellStart"/>
      <w:r w:rsidRPr="004A6366">
        <w:t>Robnett</w:t>
      </w:r>
      <w:proofErr w:type="spellEnd"/>
      <w:r w:rsidRPr="004A6366">
        <w:t xml:space="preserve"> </w:t>
      </w:r>
      <w:proofErr w:type="spellStart"/>
      <w:r w:rsidRPr="004A6366">
        <w:t>Licklider</w:t>
      </w:r>
      <w:proofErr w:type="spellEnd"/>
      <w:r w:rsidRPr="004A6366">
        <w:t xml:space="preserve"> with the vision to connect people and data from anywhere at any time. The etymology of cloud computing traces back to early network diagrams representing overlapping server icons in </w:t>
      </w:r>
      <w:r w:rsidR="00E24149">
        <w:t xml:space="preserve">the </w:t>
      </w:r>
      <w:r w:rsidRPr="004A6366">
        <w:t>shape</w:t>
      </w:r>
      <w:r w:rsidR="00E24149">
        <w:t xml:space="preserve"> of a cloud</w:t>
      </w:r>
      <w:r w:rsidRPr="004A6366">
        <w:t xml:space="preserve">. The term cloud is just a metaphor that means any segment of networks that can be accessed anytime, anywhere through any number of devices connected to the internet. By the 1990s, the term was so popular that Time Magazine introduced </w:t>
      </w:r>
      <w:r w:rsidRPr="004A6366">
        <w:lastRenderedPageBreak/>
        <w:t>it by calling it “The strange new world of the internet.” This period was then marked by the founding of many internet companies referred to as dot coms. By 2008</w:t>
      </w:r>
      <w:r w:rsidR="00663B67">
        <w:t>,</w:t>
      </w:r>
      <w:r w:rsidRPr="004A6366">
        <w:t xml:space="preserve"> the internet of things provided a fast and innovat</w:t>
      </w:r>
      <w:r w:rsidR="002A6958">
        <w:t>ive</w:t>
      </w:r>
      <w:r w:rsidRPr="004A6366">
        <w:t xml:space="preserve"> connection so that anyone could access it from nearly anywhere</w:t>
      </w:r>
      <w:r w:rsidR="007D7772">
        <w:t xml:space="preserve"> see Figure 1</w:t>
      </w:r>
      <w:r w:rsidRPr="004A6366">
        <w:t>.</w:t>
      </w:r>
    </w:p>
    <w:p w14:paraId="5A76E016" w14:textId="40245379" w:rsidR="004A6366" w:rsidRDefault="004A6366">
      <w:r>
        <w:t xml:space="preserve">Big data is the term used to define large amounts of data that </w:t>
      </w:r>
      <w:r w:rsidR="002A6958">
        <w:t>can</w:t>
      </w:r>
      <w:r>
        <w:t xml:space="preserve"> be processed to reveal patterns, trends</w:t>
      </w:r>
      <w:r w:rsidR="002A6958">
        <w:t>,</w:t>
      </w:r>
      <w:r>
        <w:t xml:space="preserve"> and associations. </w:t>
      </w:r>
      <w:r w:rsidR="002A6958">
        <w:t xml:space="preserve">Roger </w:t>
      </w:r>
      <w:proofErr w:type="spellStart"/>
      <w:r w:rsidR="002A6958">
        <w:t>Mougalas</w:t>
      </w:r>
      <w:proofErr w:type="spellEnd"/>
      <w:r w:rsidR="002A6958">
        <w:t xml:space="preserve"> coined this term</w:t>
      </w:r>
      <w:r>
        <w:t xml:space="preserve"> from O’Reilly media in 2005. Big data can be classified into </w:t>
      </w:r>
      <w:r w:rsidR="002A6958">
        <w:t>three</w:t>
      </w:r>
      <w:r>
        <w:t xml:space="preserve"> classifications: structured, unstructured</w:t>
      </w:r>
      <w:r w:rsidR="002A6958">
        <w:t>,</w:t>
      </w:r>
      <w:r>
        <w:t xml:space="preserve"> and semi-structured</w:t>
      </w:r>
      <w:r w:rsidR="00C52F67">
        <w:t xml:space="preserve"> </w:t>
      </w:r>
      <w:r w:rsidR="008578AE">
        <w:t xml:space="preserve">(Coro, </w:t>
      </w:r>
      <w:proofErr w:type="spellStart"/>
      <w:r w:rsidR="008578AE">
        <w:t>Panichi</w:t>
      </w:r>
      <w:proofErr w:type="spellEnd"/>
      <w:r w:rsidR="008578AE">
        <w:t xml:space="preserve">, </w:t>
      </w:r>
      <w:proofErr w:type="spellStart"/>
      <w:r w:rsidR="008578AE">
        <w:t>Scarponi</w:t>
      </w:r>
      <w:proofErr w:type="spellEnd"/>
      <w:r w:rsidR="008578AE">
        <w:t xml:space="preserve"> &amp; Pagano 2017).</w:t>
      </w:r>
      <w:r>
        <w:t xml:space="preserve"> The first appearance of using data to anticipate business behavior was approximately seven thousand years ago in </w:t>
      </w:r>
      <w:r w:rsidR="002A6958">
        <w:t>Mesopotamia through evidence of accounting.</w:t>
      </w:r>
      <w:r>
        <w:t xml:space="preserve"> </w:t>
      </w:r>
      <w:r w:rsidR="002A6958">
        <w:t xml:space="preserve">Big data has paved the way for </w:t>
      </w:r>
      <w:r w:rsidR="002D2E6D">
        <w:t>developing</w:t>
      </w:r>
      <w:r w:rsidR="002A6958">
        <w:t xml:space="preserve"> other technologies, and as big data continues to grow, so will the computer’s ability to process and analyze it.</w:t>
      </w:r>
    </w:p>
    <w:p w14:paraId="03F4C74F" w14:textId="4D7CF6EA" w:rsidR="00E81978" w:rsidRPr="00A672E9" w:rsidRDefault="002A6958" w:rsidP="00A672E9">
      <w:pPr>
        <w:pStyle w:val="Heading3"/>
        <w:ind w:firstLine="0"/>
      </w:pPr>
      <w:bookmarkStart w:id="6" w:name="_Toc66361428"/>
      <w:bookmarkEnd w:id="5"/>
      <w:r w:rsidRPr="00A672E9">
        <w:t>Cloud Computing Advantages</w:t>
      </w:r>
      <w:bookmarkEnd w:id="6"/>
    </w:p>
    <w:p w14:paraId="608ECF41" w14:textId="510F4BD4" w:rsidR="00E81978" w:rsidRDefault="002A6958" w:rsidP="002D2E6D">
      <w:r>
        <w:t>Cloud computing is one of the most noteworthy shifts in modern</w:t>
      </w:r>
      <w:r w:rsidR="002D2E6D">
        <w:t xml:space="preserve"> computing</w:t>
      </w:r>
      <w:r>
        <w:t xml:space="preserve"> times. </w:t>
      </w:r>
      <w:r w:rsidR="00A55220">
        <w:t>This service</w:t>
      </w:r>
      <w:r>
        <w:t xml:space="preserve"> has proven to be one of the most </w:t>
      </w:r>
      <w:r w:rsidR="002D2E6D">
        <w:t>formidable</w:t>
      </w:r>
      <w:r>
        <w:t xml:space="preserve"> architectures to perform large</w:t>
      </w:r>
      <w:r w:rsidR="002D2E6D">
        <w:t>-</w:t>
      </w:r>
      <w:r>
        <w:t xml:space="preserve">scale </w:t>
      </w:r>
      <w:r w:rsidR="00A55220">
        <w:t xml:space="preserve">complex </w:t>
      </w:r>
      <w:r>
        <w:t>computing</w:t>
      </w:r>
      <w:r w:rsidR="00801542">
        <w:t xml:space="preserve"> (see Figure 1)</w:t>
      </w:r>
      <w:r>
        <w:t xml:space="preserve">. </w:t>
      </w:r>
      <w:r w:rsidR="00A55220">
        <w:t xml:space="preserve">The cloud </w:t>
      </w:r>
      <w:r>
        <w:t xml:space="preserve">does not just radically reduce overhead by allowing companies to move away from physical storage devices </w:t>
      </w:r>
      <w:r w:rsidR="00A55220">
        <w:t>and grant</w:t>
      </w:r>
      <w:r>
        <w:t xml:space="preserve"> ease of accessing the data across many locations. </w:t>
      </w:r>
      <w:r w:rsidR="00A55220">
        <w:t>But other</w:t>
      </w:r>
      <w:r>
        <w:t xml:space="preserve"> primary benefit</w:t>
      </w:r>
      <w:r w:rsidR="00A672E9">
        <w:t>s</w:t>
      </w:r>
      <w:r>
        <w:t xml:space="preserve"> </w:t>
      </w:r>
      <w:r w:rsidR="00A672E9">
        <w:t xml:space="preserve">include </w:t>
      </w:r>
      <w:r w:rsidRPr="002D2E6D">
        <w:t>virtualization</w:t>
      </w:r>
      <w:r w:rsidR="00A55220">
        <w:t xml:space="preserve">. </w:t>
      </w:r>
      <w:bookmarkStart w:id="7" w:name="_Hlk65157280"/>
      <w:r w:rsidR="00A55220">
        <w:t xml:space="preserve">Virtualization </w:t>
      </w:r>
      <w:bookmarkEnd w:id="7"/>
      <w:r w:rsidR="00A55220">
        <w:t>is required to access and store data in big data environments</w:t>
      </w:r>
      <w:r w:rsidR="00A672E9">
        <w:t>, increasing</w:t>
      </w:r>
      <w:r>
        <w:t xml:space="preserve"> a given computer</w:t>
      </w:r>
      <w:r w:rsidR="002D2E6D">
        <w:t>'</w:t>
      </w:r>
      <w:r>
        <w:t xml:space="preserve">s resource utilization, efficiency, and scalability </w:t>
      </w:r>
      <w:r w:rsidR="0039494E">
        <w:t>(</w:t>
      </w:r>
      <w:proofErr w:type="spellStart"/>
      <w:r w:rsidR="0039494E">
        <w:t>Bahhouya</w:t>
      </w:r>
      <w:proofErr w:type="spellEnd"/>
      <w:r w:rsidR="0039494E">
        <w:t xml:space="preserve">, </w:t>
      </w:r>
      <w:proofErr w:type="spellStart"/>
      <w:r w:rsidR="0039494E">
        <w:t>Zbakh</w:t>
      </w:r>
      <w:proofErr w:type="spellEnd"/>
      <w:r w:rsidR="0039494E">
        <w:t xml:space="preserve">, &amp; </w:t>
      </w:r>
      <w:proofErr w:type="spellStart"/>
      <w:r w:rsidR="0039494E">
        <w:t>Manneback</w:t>
      </w:r>
      <w:proofErr w:type="spellEnd"/>
      <w:r w:rsidR="0039494E">
        <w:t xml:space="preserve"> 2020).</w:t>
      </w:r>
      <w:r>
        <w:t xml:space="preserve"> </w:t>
      </w:r>
      <w:r w:rsidR="002D2E6D">
        <w:t xml:space="preserve">Virtualization is required to access and store data in big data environments. </w:t>
      </w:r>
    </w:p>
    <w:p w14:paraId="7DB971EB" w14:textId="77777777" w:rsidR="00801542" w:rsidRDefault="00801542" w:rsidP="00801542">
      <w:pPr>
        <w:pStyle w:val="NoSpacing"/>
        <w:keepNext/>
        <w:jc w:val="center"/>
      </w:pPr>
      <w:r>
        <w:rPr>
          <w:noProof/>
        </w:rPr>
        <w:lastRenderedPageBreak/>
        <w:drawing>
          <wp:inline distT="0" distB="0" distL="0" distR="0" wp14:anchorId="31266720" wp14:editId="53C874C6">
            <wp:extent cx="5935871" cy="118742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270337" cy="1254327"/>
                    </a:xfrm>
                    <a:prstGeom prst="rect">
                      <a:avLst/>
                    </a:prstGeom>
                  </pic:spPr>
                </pic:pic>
              </a:graphicData>
            </a:graphic>
          </wp:inline>
        </w:drawing>
      </w:r>
    </w:p>
    <w:p w14:paraId="4E5439A2" w14:textId="2F43CAC0" w:rsidR="00801542" w:rsidRPr="00801542" w:rsidRDefault="00801542" w:rsidP="00801542">
      <w:pPr>
        <w:pStyle w:val="NoSpacing"/>
        <w:keepNext/>
        <w:ind w:left="2430"/>
        <w:rPr>
          <w:i/>
          <w:iCs/>
          <w:sz w:val="18"/>
          <w:szCs w:val="18"/>
        </w:rPr>
      </w:pPr>
      <w:r w:rsidRPr="00801542">
        <w:rPr>
          <w:sz w:val="18"/>
          <w:szCs w:val="18"/>
        </w:rPr>
        <w:t xml:space="preserve">Source: (Hashem et </w:t>
      </w:r>
      <w:proofErr w:type="gramStart"/>
      <w:r w:rsidRPr="00801542">
        <w:rPr>
          <w:sz w:val="18"/>
          <w:szCs w:val="18"/>
        </w:rPr>
        <w:t>al,.</w:t>
      </w:r>
      <w:proofErr w:type="gramEnd"/>
      <w:r w:rsidRPr="00801542">
        <w:rPr>
          <w:sz w:val="18"/>
          <w:szCs w:val="18"/>
        </w:rPr>
        <w:t xml:space="preserve"> 2015)</w:t>
      </w:r>
    </w:p>
    <w:p w14:paraId="1033E009" w14:textId="0F217105" w:rsidR="00801542" w:rsidRDefault="00801542" w:rsidP="00801542">
      <w:pPr>
        <w:pStyle w:val="Caption"/>
        <w:jc w:val="center"/>
      </w:pPr>
      <w:bookmarkStart w:id="8" w:name="_Toc65167173"/>
      <w:bookmarkStart w:id="9" w:name="_Toc66360373"/>
      <w:r>
        <w:t xml:space="preserve">Figure </w:t>
      </w:r>
      <w:r w:rsidR="00C75996">
        <w:fldChar w:fldCharType="begin"/>
      </w:r>
      <w:r w:rsidR="00C75996">
        <w:instrText xml:space="preserve"> SEQ Figure \* ARABIC </w:instrText>
      </w:r>
      <w:r w:rsidR="00C75996">
        <w:fldChar w:fldCharType="separate"/>
      </w:r>
      <w:r w:rsidR="00580834">
        <w:rPr>
          <w:noProof/>
        </w:rPr>
        <w:t>1</w:t>
      </w:r>
      <w:r w:rsidR="00C75996">
        <w:rPr>
          <w:noProof/>
        </w:rPr>
        <w:fldChar w:fldCharType="end"/>
      </w:r>
      <w:r>
        <w:t xml:space="preserve"> How Cloud Computing Analyzes Big Data</w:t>
      </w:r>
      <w:bookmarkEnd w:id="8"/>
      <w:bookmarkEnd w:id="9"/>
    </w:p>
    <w:p w14:paraId="52DCDA8F" w14:textId="77777777" w:rsidR="00801542" w:rsidRDefault="00801542" w:rsidP="002D2E6D"/>
    <w:p w14:paraId="1121BCAB" w14:textId="67DEFCA4" w:rsidR="00A55220" w:rsidRDefault="00A55220" w:rsidP="002D2E6D">
      <w:r>
        <w:t xml:space="preserve">Cloud computing services come at a dramatically lowered price which can </w:t>
      </w:r>
      <w:r w:rsidR="00A672E9">
        <w:t>significan</w:t>
      </w:r>
      <w:r>
        <w:t>tly benefit many starting companies. This can be done by providing nearly instant virtual hardware resources to any business</w:t>
      </w:r>
      <w:r w:rsidR="00A672E9">
        <w:t>,</w:t>
      </w:r>
      <w:r>
        <w:t xml:space="preserve"> which will allow it to be on a competitive edge with other much larger budgeted corporations (Zhou </w:t>
      </w:r>
      <w:r w:rsidR="0039494E">
        <w:t>&amp;</w:t>
      </w:r>
      <w:r>
        <w:t xml:space="preserve"> Zhao, 2020). This benefit also translates to helping underdeveloped countries that have historically lacked the resources to install commercial</w:t>
      </w:r>
      <w:r w:rsidR="00A672E9">
        <w:t>-</w:t>
      </w:r>
      <w:r>
        <w:t xml:space="preserve">grade IT services. This gives the competitive edge for other countries to pave their way into this IT sector without having to risk so much financial starting capital. Cloud computing is magnitudes </w:t>
      </w:r>
      <w:r w:rsidR="0076284D">
        <w:t xml:space="preserve">cheaper in startup costs than any other comparable infrastructure. </w:t>
      </w:r>
    </w:p>
    <w:p w14:paraId="094F95CC" w14:textId="708F1F7A" w:rsidR="00A55220" w:rsidRDefault="00A55220" w:rsidP="00A55220">
      <w:r>
        <w:t xml:space="preserve">Due to cloud computing’s </w:t>
      </w:r>
      <w:proofErr w:type="gramStart"/>
      <w:r>
        <w:t>architectures</w:t>
      </w:r>
      <w:proofErr w:type="gramEnd"/>
      <w:r>
        <w:t xml:space="preserve"> </w:t>
      </w:r>
      <w:r w:rsidR="00E24149">
        <w:t>ability to</w:t>
      </w:r>
      <w:r>
        <w:t xml:space="preserve"> perform large-scale complex computing</w:t>
      </w:r>
      <w:r w:rsidR="00A672E9">
        <w:t>,</w:t>
      </w:r>
      <w:r>
        <w:t xml:space="preserve"> it vastly changes </w:t>
      </w:r>
      <w:r w:rsidR="00A672E9">
        <w:t>an organization</w:t>
      </w:r>
      <w:r w:rsidR="0076284D">
        <w:t>'</w:t>
      </w:r>
      <w:r w:rsidR="00A672E9">
        <w:t>s difficulty</w:t>
      </w:r>
      <w:r>
        <w:t xml:space="preserve"> to scale their data. This is because of how the cloud manages its resources through software </w:t>
      </w:r>
      <w:r w:rsidR="00E24149">
        <w:t>instead of</w:t>
      </w:r>
      <w:r>
        <w:t xml:space="preserve"> hardware. That way</w:t>
      </w:r>
      <w:r w:rsidR="00A672E9">
        <w:t>,</w:t>
      </w:r>
      <w:r>
        <w:t xml:space="preserve"> providing updates is </w:t>
      </w:r>
      <w:r w:rsidR="00A672E9">
        <w:t>a swif</w:t>
      </w:r>
      <w:r>
        <w:t xml:space="preserve">t process </w:t>
      </w:r>
      <w:r w:rsidR="0039494E">
        <w:t>that</w:t>
      </w:r>
      <w:r>
        <w:t xml:space="preserve"> helps </w:t>
      </w:r>
      <w:r w:rsidR="0039494E">
        <w:t>resolve issues</w:t>
      </w:r>
      <w:r>
        <w:t xml:space="preserve"> quick</w:t>
      </w:r>
      <w:r w:rsidR="00A672E9">
        <w:t>ly</w:t>
      </w:r>
      <w:r>
        <w:t xml:space="preserve"> and efficiently. Lastly, </w:t>
      </w:r>
      <w:r w:rsidR="00A672E9">
        <w:t>cloud computing's very nature</w:t>
      </w:r>
      <w:r>
        <w:t xml:space="preserve"> is to </w:t>
      </w:r>
      <w:r w:rsidR="00E24149">
        <w:t xml:space="preserve">dynamically </w:t>
      </w:r>
      <w:r w:rsidR="00A672E9">
        <w:t>scale its data with almost no service provider interaction</w:t>
      </w:r>
      <w:r>
        <w:t xml:space="preserve">.  </w:t>
      </w:r>
    </w:p>
    <w:p w14:paraId="61B1DB3C" w14:textId="1EB0FA60" w:rsidR="00355DCA" w:rsidRPr="00A672E9" w:rsidRDefault="002A6958" w:rsidP="00A672E9">
      <w:pPr>
        <w:pStyle w:val="Heading3"/>
        <w:ind w:firstLine="0"/>
      </w:pPr>
      <w:bookmarkStart w:id="10" w:name="_Toc66361429"/>
      <w:r w:rsidRPr="00A672E9">
        <w:t>Cloud Computing Drawbacks</w:t>
      </w:r>
      <w:bookmarkEnd w:id="10"/>
    </w:p>
    <w:p w14:paraId="101AED13" w14:textId="541F4A45" w:rsidR="002D2E6D" w:rsidRDefault="002D2E6D">
      <w:r>
        <w:t xml:space="preserve">While cloud computing comes with many advantages such as reduced overhead, accessible data from anywhere, and quick processing speed, there are also some drawbacks with </w:t>
      </w:r>
      <w:r>
        <w:lastRenderedPageBreak/>
        <w:t>the current state of the technology. This infrastructure's current disadvantages are lack of control, Network connection dependency resulting in reduced access, the cost for additional business-related features, and security.</w:t>
      </w:r>
      <w:r w:rsidR="00E24149">
        <w:t xml:space="preserve"> </w:t>
      </w:r>
      <w:r>
        <w:t>Loss of control refers to the trust that the user of this cloud computing service must give to a third party. As a customer to cloud computing, there could be no guarantee that the service provider</w:t>
      </w:r>
      <w:r w:rsidR="0076284D">
        <w:t>s</w:t>
      </w:r>
      <w:r>
        <w:t xml:space="preserve"> can maintain their data centers and servers to the client's standard. Therefore, the customer would have to place their best faith that the data they upload to the cloud is both physically and virtually secure. This type of loss of control could be a burden to the client, and they may attribute this absence of security or control a primary drawback.</w:t>
      </w:r>
    </w:p>
    <w:p w14:paraId="6C4C7C9B" w14:textId="01E1D6AD" w:rsidR="002D2E6D" w:rsidRDefault="002D2E6D">
      <w:r>
        <w:t xml:space="preserve">Network connection dependency refers to the need for a strong day in day out </w:t>
      </w:r>
      <w:r w:rsidR="00A672E9">
        <w:t>internet</w:t>
      </w:r>
      <w:r>
        <w:t xml:space="preserve"> connection. Since cloud computing is trusting </w:t>
      </w:r>
      <w:r w:rsidR="0076284D">
        <w:t>the</w:t>
      </w:r>
      <w:r>
        <w:t xml:space="preserve"> files and data </w:t>
      </w:r>
      <w:r w:rsidR="0076284D">
        <w:t xml:space="preserve">uploaded </w:t>
      </w:r>
      <w:r>
        <w:t>online, a company must have full internet access throughout their daily operations. There is no way around this, so areas that experience outages may find this use unfavorable. Any loss in the network could lead to more significant time delays in the retrieval of this information</w:t>
      </w:r>
      <w:r w:rsidR="00C52F67">
        <w:t xml:space="preserve"> (</w:t>
      </w:r>
      <w:proofErr w:type="spellStart"/>
      <w:r w:rsidR="00C52F67">
        <w:t>Bakhouya</w:t>
      </w:r>
      <w:proofErr w:type="spellEnd"/>
      <w:r w:rsidR="00C52F67">
        <w:t xml:space="preserve">, </w:t>
      </w:r>
      <w:proofErr w:type="spellStart"/>
      <w:r w:rsidR="00C52F67">
        <w:t>Zbakh</w:t>
      </w:r>
      <w:proofErr w:type="spellEnd"/>
      <w:r w:rsidR="00C52F67">
        <w:t xml:space="preserve">, &amp; </w:t>
      </w:r>
      <w:proofErr w:type="spellStart"/>
      <w:r w:rsidR="00C52F67">
        <w:t>Manneback</w:t>
      </w:r>
      <w:proofErr w:type="spellEnd"/>
      <w:r w:rsidR="00C52F67">
        <w:t xml:space="preserve"> 2020).</w:t>
      </w:r>
      <w:r>
        <w:t xml:space="preserve"> If any outages happen on the service provider's side, the client would be at the mercy of retrieving any data. </w:t>
      </w:r>
    </w:p>
    <w:p w14:paraId="23C36D58" w14:textId="68C456FC" w:rsidR="002D2E6D" w:rsidRDefault="002D2E6D">
      <w:r>
        <w:t>Many service providers offer cloud computing packages, and not all are created equally. When choosing cloud computing providers, only a limited few have unlimited bandwidth for a company’s data. Therefore, many of the current service providers start with a free package but then charge for their more relevant premium packages. So many companies may have to add extra computing or storage expenses as their business grows. This could prove to be a drawback for many starting companies wanting to store their data in the cloud.</w:t>
      </w:r>
    </w:p>
    <w:p w14:paraId="0C78E81E" w14:textId="2B0A4554" w:rsidR="00A55220" w:rsidRPr="00A672E9" w:rsidRDefault="002D2E6D" w:rsidP="00A55220">
      <w:pPr>
        <w:rPr>
          <w:i/>
          <w:iCs/>
        </w:rPr>
      </w:pPr>
      <w:r w:rsidRPr="00A672E9">
        <w:t xml:space="preserve">There has been evidence of cloud computing hacking cases proving that all cloud service providers are not all secure. Since many businesses may upload sensitive data, many cannot </w:t>
      </w:r>
      <w:r w:rsidRPr="00A672E9">
        <w:lastRenderedPageBreak/>
        <w:t xml:space="preserve">afford to fall victim to hackers. This could be a prime example of cloud computing’s current drawbacks. There also is the case for any technical issues experienced by the client. Since all a company’s data would be uploaded to a third-party server, there would be no way for the client to help remedy it but instead would be required to call the service provider's technical support. Some service providers also do not host twenty-four-hour technical </w:t>
      </w:r>
      <w:r w:rsidR="00E24149" w:rsidRPr="00A672E9">
        <w:t>support.</w:t>
      </w:r>
    </w:p>
    <w:p w14:paraId="705ABCC1" w14:textId="320DA526" w:rsidR="00A672E9" w:rsidRPr="00C31D30" w:rsidRDefault="00A672E9" w:rsidP="00A672E9">
      <w:pPr>
        <w:pStyle w:val="Heading1"/>
        <w:jc w:val="left"/>
      </w:pPr>
      <w:bookmarkStart w:id="11" w:name="_Toc66361430"/>
      <w:r>
        <w:t>The Future of Big Data</w:t>
      </w:r>
      <w:bookmarkEnd w:id="11"/>
    </w:p>
    <w:p w14:paraId="7B98A939" w14:textId="245A3630" w:rsidR="00801542" w:rsidRDefault="002D2E6D" w:rsidP="00A55220">
      <w:r>
        <w:t xml:space="preserve">With the advancement of information technology in the last decade, there has been a call for new and innovative systems to change the way people manipulate and store data. </w:t>
      </w:r>
      <w:r w:rsidR="00A55220">
        <w:t xml:space="preserve">The volume of data in 2017 alone was predicted to be approximately 2.7 trillion gigabytes and is expected to grow exponentially in the future (Coro, </w:t>
      </w:r>
      <w:proofErr w:type="spellStart"/>
      <w:r w:rsidR="00A55220">
        <w:t>Panichi</w:t>
      </w:r>
      <w:proofErr w:type="spellEnd"/>
      <w:r w:rsidR="00A55220">
        <w:t xml:space="preserve">, </w:t>
      </w:r>
      <w:proofErr w:type="spellStart"/>
      <w:r w:rsidR="00A55220">
        <w:t>Scarponi</w:t>
      </w:r>
      <w:proofErr w:type="spellEnd"/>
      <w:r w:rsidR="00A55220">
        <w:t xml:space="preserve"> </w:t>
      </w:r>
      <w:r w:rsidR="0039494E">
        <w:t xml:space="preserve">&amp; </w:t>
      </w:r>
      <w:r w:rsidR="00A55220">
        <w:t xml:space="preserve">Pagano 2017). </w:t>
      </w:r>
      <w:r w:rsidR="0096599D">
        <w:t xml:space="preserve">As stated above, big data is the term used to define large amounts of data that can be processed to reveal patterns, trends, and associations. </w:t>
      </w:r>
      <w:r w:rsidR="00A672E9">
        <w:t>Professors have done research</w:t>
      </w:r>
      <w:r w:rsidR="0096599D">
        <w:t xml:space="preserve"> at the Alessandro </w:t>
      </w:r>
      <w:proofErr w:type="spellStart"/>
      <w:r w:rsidR="0096599D">
        <w:t>Faedo</w:t>
      </w:r>
      <w:proofErr w:type="spellEnd"/>
      <w:r w:rsidR="0096599D">
        <w:t xml:space="preserve"> Institute of Information Science and Technologies in this area. They found the data can be classified to have </w:t>
      </w:r>
      <w:r w:rsidR="00146FEB">
        <w:t>four</w:t>
      </w:r>
      <w:r w:rsidR="0096599D">
        <w:t xml:space="preserve"> attributes referred to as the </w:t>
      </w:r>
      <w:r w:rsidR="00146FEB">
        <w:t>four</w:t>
      </w:r>
      <w:r w:rsidR="0096599D">
        <w:t xml:space="preserve"> Vs. The </w:t>
      </w:r>
      <w:r w:rsidR="00801542">
        <w:t>four</w:t>
      </w:r>
      <w:r w:rsidR="0096599D">
        <w:t xml:space="preserve"> Vs are Volume, V</w:t>
      </w:r>
      <w:r w:rsidR="00801542">
        <w:t>ariety</w:t>
      </w:r>
      <w:r w:rsidR="0096599D">
        <w:t>, V</w:t>
      </w:r>
      <w:r w:rsidR="00801542">
        <w:t>elocity</w:t>
      </w:r>
      <w:r w:rsidR="00A672E9">
        <w:t>,</w:t>
      </w:r>
      <w:r w:rsidR="0096599D">
        <w:t xml:space="preserve"> and Value</w:t>
      </w:r>
      <w:r w:rsidR="00801542">
        <w:t xml:space="preserve"> see Figure 2</w:t>
      </w:r>
      <w:r w:rsidR="0096599D">
        <w:t>.</w:t>
      </w:r>
    </w:p>
    <w:p w14:paraId="76D556EF" w14:textId="77777777" w:rsidR="00801542" w:rsidRDefault="00801542" w:rsidP="00801542">
      <w:pPr>
        <w:keepNext/>
        <w:jc w:val="center"/>
      </w:pPr>
      <w:r>
        <w:rPr>
          <w:noProof/>
        </w:rPr>
        <w:drawing>
          <wp:inline distT="0" distB="0" distL="0" distR="0" wp14:anchorId="621B875C" wp14:editId="50609FA0">
            <wp:extent cx="2265379" cy="1198465"/>
            <wp:effectExtent l="0" t="0" r="1905" b="1905"/>
            <wp:docPr id="5" name="Picture 5" descr="Chart, diagram,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diagram, bubbl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54392" cy="1298459"/>
                    </a:xfrm>
                    <a:prstGeom prst="rect">
                      <a:avLst/>
                    </a:prstGeom>
                  </pic:spPr>
                </pic:pic>
              </a:graphicData>
            </a:graphic>
          </wp:inline>
        </w:drawing>
      </w:r>
    </w:p>
    <w:p w14:paraId="55ACD928" w14:textId="6ACAE5B6" w:rsidR="00801542" w:rsidRPr="00801542" w:rsidRDefault="00801542" w:rsidP="00801542">
      <w:pPr>
        <w:pStyle w:val="NoSpacing"/>
        <w:keepNext/>
        <w:ind w:left="3420"/>
        <w:rPr>
          <w:i/>
          <w:iCs/>
          <w:sz w:val="18"/>
          <w:szCs w:val="18"/>
        </w:rPr>
      </w:pPr>
      <w:r w:rsidRPr="00801542">
        <w:rPr>
          <w:sz w:val="18"/>
          <w:szCs w:val="18"/>
        </w:rPr>
        <w:t xml:space="preserve">Source: (Hashem et </w:t>
      </w:r>
      <w:proofErr w:type="gramStart"/>
      <w:r w:rsidRPr="00801542">
        <w:rPr>
          <w:sz w:val="18"/>
          <w:szCs w:val="18"/>
        </w:rPr>
        <w:t>al,.</w:t>
      </w:r>
      <w:proofErr w:type="gramEnd"/>
      <w:r w:rsidRPr="00801542">
        <w:rPr>
          <w:sz w:val="18"/>
          <w:szCs w:val="18"/>
        </w:rPr>
        <w:t xml:space="preserve"> 2015)</w:t>
      </w:r>
      <w:r>
        <w:rPr>
          <w:sz w:val="18"/>
        </w:rPr>
        <w:t xml:space="preserve"> </w:t>
      </w:r>
    </w:p>
    <w:p w14:paraId="7B03D0AE" w14:textId="6B768DCD" w:rsidR="00801542" w:rsidRDefault="00801542" w:rsidP="00801542">
      <w:pPr>
        <w:pStyle w:val="Caption"/>
        <w:jc w:val="center"/>
      </w:pPr>
      <w:bookmarkStart w:id="12" w:name="_Toc65167174"/>
      <w:bookmarkStart w:id="13" w:name="_Toc66360374"/>
      <w:r>
        <w:t xml:space="preserve">Figure </w:t>
      </w:r>
      <w:r w:rsidR="00C75996">
        <w:fldChar w:fldCharType="begin"/>
      </w:r>
      <w:r w:rsidR="00C75996">
        <w:instrText xml:space="preserve"> SEQ Figure \* ARABIC </w:instrText>
      </w:r>
      <w:r w:rsidR="00C75996">
        <w:fldChar w:fldCharType="separate"/>
      </w:r>
      <w:r w:rsidR="00580834">
        <w:rPr>
          <w:noProof/>
        </w:rPr>
        <w:t>2</w:t>
      </w:r>
      <w:r w:rsidR="00C75996">
        <w:rPr>
          <w:noProof/>
        </w:rPr>
        <w:fldChar w:fldCharType="end"/>
      </w:r>
      <w:r w:rsidR="0076284D">
        <w:rPr>
          <w:noProof/>
        </w:rPr>
        <w:t xml:space="preserve"> </w:t>
      </w:r>
      <w:r>
        <w:t>Four Vs of big data</w:t>
      </w:r>
      <w:bookmarkEnd w:id="12"/>
      <w:bookmarkEnd w:id="13"/>
    </w:p>
    <w:p w14:paraId="5D163B03" w14:textId="77777777" w:rsidR="00801542" w:rsidRDefault="00801542" w:rsidP="00A55220"/>
    <w:p w14:paraId="360824E7" w14:textId="1AE11F57" w:rsidR="0096599D" w:rsidRDefault="0096599D" w:rsidP="00A55220">
      <w:r>
        <w:t xml:space="preserve">This definition was investigated and concluded by </w:t>
      </w:r>
      <w:r w:rsidR="0076284D">
        <w:t xml:space="preserve">the Alessandro </w:t>
      </w:r>
      <w:proofErr w:type="spellStart"/>
      <w:r w:rsidR="0076284D">
        <w:t>Faedo</w:t>
      </w:r>
      <w:proofErr w:type="spellEnd"/>
      <w:r w:rsidR="0076284D">
        <w:t xml:space="preserve"> Institute of Information Science and Technologies</w:t>
      </w:r>
      <w:r>
        <w:t xml:space="preserve"> by compiling over one hundred peer-reviewed articles, </w:t>
      </w:r>
      <w:r>
        <w:lastRenderedPageBreak/>
        <w:t>journals, and conferences. Th</w:t>
      </w:r>
      <w:r w:rsidR="00A672E9">
        <w:t xml:space="preserve">e </w:t>
      </w:r>
      <w:r w:rsidR="00146FEB">
        <w:t>authors</w:t>
      </w:r>
      <w:r w:rsidR="00A672E9">
        <w:t xml:space="preserve"> found</w:t>
      </w:r>
      <w:r>
        <w:t xml:space="preserve"> an inconsistent definition of the term big data and tried to define it in terms of its use and characteristics in big data computation. </w:t>
      </w:r>
    </w:p>
    <w:p w14:paraId="26E48E74" w14:textId="1805EAB9" w:rsidR="00A672E9" w:rsidRPr="00C31D30" w:rsidRDefault="00A672E9" w:rsidP="00A672E9">
      <w:pPr>
        <w:pStyle w:val="Heading3"/>
        <w:ind w:firstLine="0"/>
      </w:pPr>
      <w:bookmarkStart w:id="14" w:name="_Toc66361431"/>
      <w:r>
        <w:t>Cloud Computing in Mobile Devices</w:t>
      </w:r>
      <w:bookmarkEnd w:id="14"/>
    </w:p>
    <w:p w14:paraId="35E793DF" w14:textId="16546D7D" w:rsidR="00A672E9" w:rsidRDefault="00A672E9" w:rsidP="00A672E9">
      <w:pPr>
        <w:rPr>
          <w:rFonts w:ascii="Georgia" w:hAnsi="Georgia"/>
          <w:color w:val="333333"/>
          <w:sz w:val="23"/>
          <w:szCs w:val="23"/>
          <w:shd w:val="clear" w:color="auto" w:fill="FFFFFF"/>
        </w:rPr>
      </w:pPr>
      <w:r>
        <w:t xml:space="preserve">With many recent advances in information technology, including those in cloud computing, the internet of things is shrinking the world into a small neighborhood of things. In the past few years, computing ideologies have been far-reaching into various fields of business and science. Some of those are now crossing into mobile devices. Recent advances in mobile devices are bringing phones from </w:t>
      </w:r>
      <w:r>
        <w:rPr>
          <w:rFonts w:ascii="Georgia" w:hAnsi="Georgia"/>
          <w:color w:val="333333"/>
          <w:sz w:val="23"/>
          <w:szCs w:val="23"/>
          <w:shd w:val="clear" w:color="auto" w:fill="FFFFFF"/>
        </w:rPr>
        <w:t xml:space="preserve">3G to 4G and now to 5G. Mobile devices themselves are already integrated into our current lifestyle to help us perform various tasks, stay connected, and help people manage our data. </w:t>
      </w:r>
    </w:p>
    <w:p w14:paraId="60CE0BBE" w14:textId="4561A459" w:rsidR="00A672E9" w:rsidRPr="00A672E9" w:rsidRDefault="00A672E9" w:rsidP="00A672E9">
      <w:r>
        <w:rPr>
          <w:rFonts w:ascii="Georgia" w:hAnsi="Georgia"/>
          <w:color w:val="333333"/>
          <w:sz w:val="23"/>
          <w:szCs w:val="23"/>
          <w:shd w:val="clear" w:color="auto" w:fill="FFFFFF"/>
        </w:rPr>
        <w:t xml:space="preserve">The mobility of mobile phones has forever changed the way humans use technology. Now that there is current research going on in </w:t>
      </w:r>
      <w:r>
        <w:t>Umm Al-</w:t>
      </w:r>
      <w:proofErr w:type="spellStart"/>
      <w:r>
        <w:t>Qura</w:t>
      </w:r>
      <w:proofErr w:type="spellEnd"/>
      <w:r>
        <w:t xml:space="preserve"> University in Mecca, Saudi Arabia, and King </w:t>
      </w:r>
      <w:proofErr w:type="spellStart"/>
      <w:r>
        <w:t>Abdulaziz</w:t>
      </w:r>
      <w:proofErr w:type="spellEnd"/>
      <w:r>
        <w:t xml:space="preserve"> University. Researchers, there are on the front line investigating mobile cloud computing’s capabilities and benefits. These two combined technologies are gaining momentum as Mobile Cloud Computing and are set to benefit many technology sectors such as </w:t>
      </w:r>
      <w:r>
        <w:rPr>
          <w:rFonts w:ascii="Georgia" w:hAnsi="Georgia"/>
          <w:color w:val="333333"/>
          <w:sz w:val="23"/>
          <w:szCs w:val="23"/>
          <w:shd w:val="clear" w:color="auto" w:fill="FFFFFF"/>
        </w:rPr>
        <w:t>cloud-healthcare systems (</w:t>
      </w:r>
      <w:proofErr w:type="spellStart"/>
      <w:r>
        <w:t>Tawalbeh</w:t>
      </w:r>
      <w:proofErr w:type="spellEnd"/>
      <w:r>
        <w:t xml:space="preserve">, Mehmood, </w:t>
      </w:r>
      <w:proofErr w:type="spellStart"/>
      <w:r>
        <w:t>Benkhlifa</w:t>
      </w:r>
      <w:proofErr w:type="spellEnd"/>
      <w:r>
        <w:t xml:space="preserve"> &amp; Song</w:t>
      </w:r>
      <w:r w:rsidR="0039494E">
        <w:t xml:space="preserve"> </w:t>
      </w:r>
      <w:r>
        <w:t>2016)</w:t>
      </w:r>
      <w:r>
        <w:rPr>
          <w:rFonts w:ascii="Georgia" w:hAnsi="Georgia"/>
          <w:color w:val="333333"/>
          <w:sz w:val="23"/>
          <w:szCs w:val="23"/>
          <w:shd w:val="clear" w:color="auto" w:fill="FFFFFF"/>
        </w:rPr>
        <w:t xml:space="preserve">. </w:t>
      </w:r>
      <w:r>
        <w:t>These institutions' research on mobile cloud computing indicates that mobile devices can overcome their limited memory, CPU power, and battery life</w:t>
      </w:r>
      <w:r w:rsidR="00AF7524">
        <w:t xml:space="preserve"> </w:t>
      </w:r>
      <w:r w:rsidR="00AF7524">
        <w:t>see figure 5</w:t>
      </w:r>
      <w:r w:rsidR="00AF7524">
        <w:t xml:space="preserve"> to see how the cloud would reach devices</w:t>
      </w:r>
      <w:r>
        <w:t>. Integrating mobile devices with cloud computing allows those devices to utilize the cloud’s unlimited services while maximizing the devices’ ability to reduce the management and cost</w:t>
      </w:r>
      <w:r w:rsidR="00AF7524">
        <w:t>.</w:t>
      </w:r>
    </w:p>
    <w:p w14:paraId="360A750D" w14:textId="65D6B9F4" w:rsidR="00A672E9" w:rsidRPr="00C31D30" w:rsidRDefault="00A672E9" w:rsidP="00A672E9">
      <w:pPr>
        <w:pStyle w:val="Heading3"/>
        <w:ind w:firstLine="0"/>
      </w:pPr>
      <w:bookmarkStart w:id="15" w:name="_Toc66361432"/>
      <w:r>
        <w:t>Cloud Computing in Earth Science</w:t>
      </w:r>
      <w:bookmarkEnd w:id="15"/>
    </w:p>
    <w:p w14:paraId="32463755" w14:textId="50C1A7D5" w:rsidR="0096599D" w:rsidRDefault="00A672E9" w:rsidP="0096599D">
      <w:pPr>
        <w:ind w:firstLine="0"/>
      </w:pPr>
      <w:r>
        <w:tab/>
        <w:t>Cloud computing has a wide range of fields that it can complement due to its ability to handle large-scale big data computations for both a reasonable time and price</w:t>
      </w:r>
      <w:r w:rsidR="008578AE">
        <w:t xml:space="preserve"> (Zhuang et al., </w:t>
      </w:r>
      <w:r w:rsidR="008578AE">
        <w:lastRenderedPageBreak/>
        <w:t>2020)</w:t>
      </w:r>
      <w:r>
        <w:t>. Another field in which cloud computing could complement in Earth science. NASA in 2018 funded a two yearlong study to investigate how cloud computing could aid in running Earth science simulations</w:t>
      </w:r>
      <w:r w:rsidR="00AF7524">
        <w:t xml:space="preserve"> see figure 4 to see the time-cost tradeoff</w:t>
      </w:r>
      <w:r>
        <w:t xml:space="preserve">. Earth science simulations are computationally expensive and usually require using a supercomputer that </w:t>
      </w:r>
      <w:r w:rsidR="004F6F8D">
        <w:t>is</w:t>
      </w:r>
      <w:r>
        <w:t xml:space="preserve"> typically owned by Universities and Laboratories (Zhuang</w:t>
      </w:r>
      <w:r w:rsidR="0039494E">
        <w:t xml:space="preserve"> et al., </w:t>
      </w:r>
      <w:r>
        <w:t xml:space="preserve">2020). </w:t>
      </w:r>
      <w:r w:rsidRPr="004F6F8D">
        <w:t xml:space="preserve">With that, there </w:t>
      </w:r>
      <w:r w:rsidR="00E24149" w:rsidRPr="004F6F8D">
        <w:t xml:space="preserve">are </w:t>
      </w:r>
      <w:r w:rsidRPr="004F6F8D">
        <w:t>fees and learning curves that come with using other institutions' equipment.</w:t>
      </w:r>
      <w:r>
        <w:t xml:space="preserve"> </w:t>
      </w:r>
    </w:p>
    <w:p w14:paraId="7EA9FAF4" w14:textId="0C7610FE" w:rsidR="0096599D" w:rsidRPr="00A672E9" w:rsidRDefault="00A672E9" w:rsidP="00A672E9">
      <w:pPr>
        <w:ind w:firstLine="0"/>
        <w:rPr>
          <w:b/>
          <w:bCs/>
        </w:rPr>
      </w:pPr>
      <w:r>
        <w:tab/>
        <w:t>Harvard University completed its investigation by running micro benches to test hardware components. These tests gave the researchers the peak performance of a CPU and then compared the values to the performance running the cloud simulations. Their investigation revealed that it would take approximately</w:t>
      </w:r>
      <w:r w:rsidR="008578AE">
        <w:t xml:space="preserve"> 1,152</w:t>
      </w:r>
      <w:r>
        <w:t xml:space="preserve"> CPU cores</w:t>
      </w:r>
      <w:r w:rsidR="008578AE">
        <w:t xml:space="preserve"> (Zhuang et al., 2020)</w:t>
      </w:r>
      <w:r>
        <w:t xml:space="preserve"> to be comparable to using the cloud. They, therefore, found that cloud computing is a much more efficient alternative to running complex earth science simulations. </w:t>
      </w:r>
    </w:p>
    <w:p w14:paraId="5264FB6D" w14:textId="7F4307F2" w:rsidR="007D7772" w:rsidRPr="00C31D30" w:rsidRDefault="007D7772" w:rsidP="007D7772">
      <w:pPr>
        <w:pStyle w:val="Heading1"/>
        <w:jc w:val="left"/>
      </w:pPr>
      <w:bookmarkStart w:id="16" w:name="_Toc66361433"/>
      <w:r>
        <w:t>Conclusion</w:t>
      </w:r>
      <w:bookmarkEnd w:id="16"/>
    </w:p>
    <w:p w14:paraId="2EE3946D" w14:textId="77777777" w:rsidR="00A672E9" w:rsidRDefault="00A672E9">
      <w:r>
        <w:t xml:space="preserve">Through the investigation of the relationship between cloud computing and big data, this literature review has outlined the plethora of its uses and how it may benefit other sectors of </w:t>
      </w:r>
    </w:p>
    <w:p w14:paraId="26FEF8DB" w14:textId="76FE0095" w:rsidR="0096599D" w:rsidRDefault="00A672E9" w:rsidP="00A672E9">
      <w:pPr>
        <w:ind w:firstLine="0"/>
      </w:pPr>
      <w:r>
        <w:t xml:space="preserve">business and science. One </w:t>
      </w:r>
      <w:r w:rsidR="004F6F8D">
        <w:t>o</w:t>
      </w:r>
      <w:r>
        <w:t xml:space="preserve">f its </w:t>
      </w:r>
      <w:r w:rsidR="004F6F8D">
        <w:t>most significan</w:t>
      </w:r>
      <w:r>
        <w:t>t advantages is its reduced cost, ability to process large data sets, and its ability to help underprivileged countries get the connection and data processes they need. Through the investigation</w:t>
      </w:r>
      <w:r w:rsidR="004F6F8D">
        <w:t>,</w:t>
      </w:r>
      <w:r>
        <w:t xml:space="preserve"> it has also been found that cloud computing would be able to help earth scientists run more efficient and less costly simulations. It also explored the clouds use in mobile device</w:t>
      </w:r>
      <w:r w:rsidR="00146FEB">
        <w:t>s and how the integration could prove useful</w:t>
      </w:r>
      <w:r>
        <w:t xml:space="preserve">. </w:t>
      </w:r>
      <w:r w:rsidR="00146FEB">
        <w:t xml:space="preserve">The integration of cloud computing in mobile phones would drastically increase the productivity of its users by offering them better battery life, more processing speed and ability to obtain data from </w:t>
      </w:r>
      <w:proofErr w:type="gramStart"/>
      <w:r w:rsidR="00146FEB">
        <w:t>anywhere</w:t>
      </w:r>
      <w:proofErr w:type="gramEnd"/>
    </w:p>
    <w:p w14:paraId="60740545" w14:textId="3562FFEC" w:rsidR="00A672E9" w:rsidRDefault="00A672E9" w:rsidP="00A672E9">
      <w:pPr>
        <w:ind w:firstLine="0"/>
      </w:pPr>
      <w:r w:rsidRPr="00E24149">
        <w:lastRenderedPageBreak/>
        <w:tab/>
        <w:t xml:space="preserve">Some suggestions that could be made for further research in this field. Would be a more concise definition for cloud computing and big data. </w:t>
      </w:r>
      <w:r w:rsidR="00E24149" w:rsidRPr="00E24149">
        <w:t>There</w:t>
      </w:r>
      <w:r w:rsidRPr="00E24149">
        <w:t xml:space="preserve"> ha</w:t>
      </w:r>
      <w:r w:rsidR="004F6F8D">
        <w:t>ve</w:t>
      </w:r>
      <w:r w:rsidRPr="00E24149">
        <w:t xml:space="preserve"> been numerous publications </w:t>
      </w:r>
      <w:r w:rsidR="00801542">
        <w:t xml:space="preserve">that define differently the ways to </w:t>
      </w:r>
      <w:r w:rsidRPr="00E24149">
        <w:t xml:space="preserve">characterize big data by </w:t>
      </w:r>
      <w:r w:rsidR="00801542">
        <w:t>what is known as the</w:t>
      </w:r>
      <w:r w:rsidRPr="00E24149">
        <w:t xml:space="preserve"> big Vs. More research can be invested in that area</w:t>
      </w:r>
      <w:r w:rsidR="004F6F8D">
        <w:t>,</w:t>
      </w:r>
      <w:r w:rsidRPr="00E24149">
        <w:t xml:space="preserve"> so there could be some common ground amongst cloud computing professionals. Last</w:t>
      </w:r>
      <w:r w:rsidR="004F6F8D">
        <w:t>l</w:t>
      </w:r>
      <w:r w:rsidRPr="00E24149">
        <w:t>y, from further research</w:t>
      </w:r>
      <w:r w:rsidR="004F6F8D">
        <w:t>,</w:t>
      </w:r>
      <w:r w:rsidRPr="00E24149">
        <w:t xml:space="preserve"> a suggestion could be made to invest more resources in cloud computing security</w:t>
      </w:r>
      <w:r w:rsidR="00801542">
        <w:t xml:space="preserve"> as there ha</w:t>
      </w:r>
      <w:r w:rsidR="004F6F8D">
        <w:t>ve</w:t>
      </w:r>
      <w:r w:rsidR="00801542">
        <w:t xml:space="preserve"> been numerous occasions uploaded data has been hijacked.</w:t>
      </w:r>
    </w:p>
    <w:p w14:paraId="3200CB84" w14:textId="638C4511" w:rsidR="00580834" w:rsidRDefault="00580834" w:rsidP="00A672E9">
      <w:pPr>
        <w:ind w:firstLine="0"/>
      </w:pPr>
    </w:p>
    <w:p w14:paraId="17428D45" w14:textId="3A695168" w:rsidR="00580834" w:rsidRDefault="00580834" w:rsidP="00A672E9">
      <w:pPr>
        <w:ind w:firstLine="0"/>
      </w:pPr>
    </w:p>
    <w:p w14:paraId="7564D3B3" w14:textId="4C9BEE48" w:rsidR="00580834" w:rsidRDefault="00580834" w:rsidP="00A672E9">
      <w:pPr>
        <w:ind w:firstLine="0"/>
      </w:pPr>
    </w:p>
    <w:p w14:paraId="15111C8C" w14:textId="752F2CF8" w:rsidR="00580834" w:rsidRDefault="00580834" w:rsidP="00A672E9">
      <w:pPr>
        <w:ind w:firstLine="0"/>
      </w:pPr>
    </w:p>
    <w:p w14:paraId="2DDD2746" w14:textId="3C119F26" w:rsidR="00580834" w:rsidRDefault="00580834" w:rsidP="00A672E9">
      <w:pPr>
        <w:ind w:firstLine="0"/>
      </w:pPr>
    </w:p>
    <w:p w14:paraId="0B1347C1" w14:textId="0EA94E43" w:rsidR="00580834" w:rsidRDefault="00580834" w:rsidP="00A672E9">
      <w:pPr>
        <w:ind w:firstLine="0"/>
      </w:pPr>
    </w:p>
    <w:p w14:paraId="102C13DB" w14:textId="61F8EAFB" w:rsidR="00580834" w:rsidRDefault="00580834" w:rsidP="00A672E9">
      <w:pPr>
        <w:ind w:firstLine="0"/>
      </w:pPr>
    </w:p>
    <w:p w14:paraId="255B97AC" w14:textId="13604C4C" w:rsidR="00580834" w:rsidRDefault="00580834" w:rsidP="00A672E9">
      <w:pPr>
        <w:ind w:firstLine="0"/>
      </w:pPr>
    </w:p>
    <w:p w14:paraId="705BB900" w14:textId="6393DE2E" w:rsidR="00580834" w:rsidRDefault="00580834" w:rsidP="00A672E9">
      <w:pPr>
        <w:ind w:firstLine="0"/>
      </w:pPr>
    </w:p>
    <w:p w14:paraId="3ABF88F7" w14:textId="655C9C11" w:rsidR="00580834" w:rsidRDefault="00580834" w:rsidP="00A672E9">
      <w:pPr>
        <w:ind w:firstLine="0"/>
      </w:pPr>
    </w:p>
    <w:p w14:paraId="2CDC3515" w14:textId="1FFDE2ED" w:rsidR="00580834" w:rsidRDefault="00580834" w:rsidP="00A672E9">
      <w:pPr>
        <w:ind w:firstLine="0"/>
      </w:pPr>
    </w:p>
    <w:p w14:paraId="69F752EB" w14:textId="7355227C" w:rsidR="00580834" w:rsidRDefault="00580834" w:rsidP="00A672E9">
      <w:pPr>
        <w:ind w:firstLine="0"/>
      </w:pPr>
    </w:p>
    <w:p w14:paraId="2418D241" w14:textId="030D4E77" w:rsidR="00580834" w:rsidRDefault="00580834" w:rsidP="00A672E9">
      <w:pPr>
        <w:ind w:firstLine="0"/>
      </w:pPr>
    </w:p>
    <w:p w14:paraId="3087E9B9" w14:textId="6DF4A811" w:rsidR="00580834" w:rsidRDefault="00580834" w:rsidP="00A672E9">
      <w:pPr>
        <w:ind w:firstLine="0"/>
      </w:pPr>
    </w:p>
    <w:p w14:paraId="5DE074E8" w14:textId="6D05A178" w:rsidR="00580834" w:rsidRDefault="00580834" w:rsidP="00A672E9">
      <w:pPr>
        <w:ind w:firstLine="0"/>
      </w:pPr>
    </w:p>
    <w:bookmarkStart w:id="17" w:name="_Toc66361434" w:displacedByCustomXml="next"/>
    <w:sdt>
      <w:sdtPr>
        <w:rPr>
          <w:rFonts w:asciiTheme="minorHAnsi" w:eastAsiaTheme="minorEastAsia" w:hAnsiTheme="minorHAnsi" w:cstheme="majorHAnsi"/>
          <w:sz w:val="22"/>
          <w:szCs w:val="22"/>
        </w:rPr>
        <w:id w:val="62297111"/>
        <w:docPartObj>
          <w:docPartGallery w:val="Bibliographies"/>
          <w:docPartUnique/>
        </w:docPartObj>
      </w:sdtPr>
      <w:sdtEndPr/>
      <w:sdtContent>
        <w:p w14:paraId="7E66805F" w14:textId="77777777" w:rsidR="00E81978" w:rsidRPr="0096599D" w:rsidRDefault="005D3A03">
          <w:pPr>
            <w:pStyle w:val="SectionTitle"/>
            <w:rPr>
              <w:rFonts w:cstheme="majorHAnsi"/>
              <w:sz w:val="22"/>
              <w:szCs w:val="22"/>
            </w:rPr>
          </w:pPr>
          <w:r w:rsidRPr="0096599D">
            <w:rPr>
              <w:rFonts w:cstheme="majorHAnsi"/>
              <w:sz w:val="22"/>
              <w:szCs w:val="22"/>
            </w:rPr>
            <w:t>References</w:t>
          </w:r>
          <w:bookmarkEnd w:id="17"/>
        </w:p>
        <w:p w14:paraId="5FEC71E6" w14:textId="77777777" w:rsidR="0096599D" w:rsidRDefault="0096599D" w:rsidP="0039494E">
          <w:pPr>
            <w:tabs>
              <w:tab w:val="left" w:pos="540"/>
              <w:tab w:val="left" w:pos="720"/>
            </w:tabs>
            <w:ind w:left="540" w:hanging="540"/>
          </w:pPr>
          <w:proofErr w:type="spellStart"/>
          <w:r>
            <w:t>Bakhouya</w:t>
          </w:r>
          <w:proofErr w:type="spellEnd"/>
          <w:r>
            <w:t xml:space="preserve">, M., </w:t>
          </w:r>
          <w:proofErr w:type="spellStart"/>
          <w:r>
            <w:t>Zbakh</w:t>
          </w:r>
          <w:proofErr w:type="spellEnd"/>
          <w:r>
            <w:t xml:space="preserve">, M., </w:t>
          </w:r>
          <w:proofErr w:type="spellStart"/>
          <w:r>
            <w:t>Essaaidi</w:t>
          </w:r>
          <w:proofErr w:type="spellEnd"/>
          <w:r>
            <w:t xml:space="preserve">, M., &amp; </w:t>
          </w:r>
          <w:proofErr w:type="spellStart"/>
          <w:r>
            <w:t>Manneback</w:t>
          </w:r>
          <w:proofErr w:type="spellEnd"/>
          <w:r>
            <w:t xml:space="preserve">, P. (2020). Cloud computing, IoT, and big data: Technologies and applications. </w:t>
          </w:r>
          <w:r>
            <w:rPr>
              <w:i/>
              <w:iCs/>
            </w:rPr>
            <w:t xml:space="preserve">Concurrency and Computation Practice and Experience, </w:t>
          </w:r>
          <w:r>
            <w:t>32</w:t>
          </w:r>
        </w:p>
        <w:p w14:paraId="6072A0B0" w14:textId="77777777" w:rsidR="0096599D" w:rsidRDefault="0096599D" w:rsidP="0039494E">
          <w:pPr>
            <w:tabs>
              <w:tab w:val="left" w:pos="540"/>
            </w:tabs>
            <w:ind w:left="540" w:hanging="540"/>
          </w:pPr>
          <w:proofErr w:type="spellStart"/>
          <w:r>
            <w:t>Buyya</w:t>
          </w:r>
          <w:proofErr w:type="spellEnd"/>
          <w:r>
            <w:t xml:space="preserve">, R., </w:t>
          </w:r>
          <w:proofErr w:type="spellStart"/>
          <w:r>
            <w:t>Srirama</w:t>
          </w:r>
          <w:proofErr w:type="spellEnd"/>
          <w:r>
            <w:t xml:space="preserve">, S. N., </w:t>
          </w:r>
          <w:proofErr w:type="spellStart"/>
          <w:r>
            <w:t>Casale</w:t>
          </w:r>
          <w:proofErr w:type="spellEnd"/>
          <w:r>
            <w:t xml:space="preserve">, G., </w:t>
          </w:r>
          <w:proofErr w:type="spellStart"/>
          <w:r>
            <w:t>Calheiros</w:t>
          </w:r>
          <w:proofErr w:type="spellEnd"/>
          <w:r>
            <w:t xml:space="preserve">, R., </w:t>
          </w:r>
          <w:proofErr w:type="spellStart"/>
          <w:r>
            <w:t>Simmhan</w:t>
          </w:r>
          <w:proofErr w:type="spellEnd"/>
          <w:r>
            <w:t xml:space="preserve">, Y., Varghese, B., </w:t>
          </w:r>
          <w:proofErr w:type="spellStart"/>
          <w:r>
            <w:t>Gelenbe</w:t>
          </w:r>
          <w:proofErr w:type="spellEnd"/>
          <w:r>
            <w:t xml:space="preserve">, E., </w:t>
          </w:r>
          <w:proofErr w:type="spellStart"/>
          <w:r>
            <w:t>Javadi</w:t>
          </w:r>
          <w:proofErr w:type="spellEnd"/>
          <w:r>
            <w:t xml:space="preserve">, B., Vaquero, L. M., &amp; </w:t>
          </w:r>
          <w:proofErr w:type="spellStart"/>
          <w:r>
            <w:t>Netto</w:t>
          </w:r>
          <w:proofErr w:type="spellEnd"/>
          <w:r>
            <w:t>, M. A. S. (2017). A Manifesto for Future Generation Cloud Computing: Research Directions for the Next Decade. ACM Computing Surveys, 51</w:t>
          </w:r>
        </w:p>
        <w:p w14:paraId="51F38931" w14:textId="06E2FD63" w:rsidR="0096599D" w:rsidRDefault="0096599D" w:rsidP="0039494E">
          <w:pPr>
            <w:tabs>
              <w:tab w:val="left" w:pos="540"/>
            </w:tabs>
            <w:ind w:left="540" w:hanging="540"/>
          </w:pPr>
          <w:r>
            <w:t xml:space="preserve">Coro, G., </w:t>
          </w:r>
          <w:proofErr w:type="spellStart"/>
          <w:r>
            <w:t>Panichi</w:t>
          </w:r>
          <w:proofErr w:type="spellEnd"/>
          <w:r>
            <w:t xml:space="preserve">, G., </w:t>
          </w:r>
          <w:proofErr w:type="spellStart"/>
          <w:r>
            <w:t>Scarponi</w:t>
          </w:r>
          <w:proofErr w:type="spellEnd"/>
          <w:r>
            <w:t xml:space="preserve">, P., &amp; Pagano, P. (2017). Cloud computing in a distributed e-infrastructure using the web processing service standard. </w:t>
          </w:r>
          <w:r w:rsidRPr="0096599D">
            <w:rPr>
              <w:i/>
              <w:iCs/>
            </w:rPr>
            <w:t>Concurrency and Computation Practice and Experience</w:t>
          </w:r>
          <w:r>
            <w:t>, 29</w:t>
          </w:r>
        </w:p>
        <w:p w14:paraId="4D1F779C" w14:textId="66947EAB" w:rsidR="0096599D" w:rsidRDefault="0096599D" w:rsidP="0039494E">
          <w:pPr>
            <w:tabs>
              <w:tab w:val="left" w:pos="540"/>
            </w:tabs>
            <w:ind w:left="540" w:hanging="540"/>
          </w:pPr>
          <w:r>
            <w:t xml:space="preserve">Chang, V., </w:t>
          </w:r>
          <w:proofErr w:type="spellStart"/>
          <w:r>
            <w:t>Kuo</w:t>
          </w:r>
          <w:proofErr w:type="spellEnd"/>
          <w:r>
            <w:t xml:space="preserve">, Y.-H., &amp; Ramachandran, M. (2016). Cloud computing adoption framework: A security framework for business clouds. </w:t>
          </w:r>
          <w:r w:rsidRPr="0096599D">
            <w:rPr>
              <w:i/>
              <w:iCs/>
            </w:rPr>
            <w:t>Future Generation Computer Systems</w:t>
          </w:r>
          <w:r>
            <w:t>, 57, 24–41</w:t>
          </w:r>
        </w:p>
        <w:p w14:paraId="69CC48A6" w14:textId="39773D52" w:rsidR="0096599D" w:rsidRDefault="0096599D" w:rsidP="0039494E">
          <w:pPr>
            <w:tabs>
              <w:tab w:val="left" w:pos="540"/>
            </w:tabs>
            <w:ind w:left="540" w:hanging="540"/>
          </w:pPr>
          <w:r>
            <w:t xml:space="preserve">Hashem, I. A., Yaqoob, I., </w:t>
          </w:r>
          <w:proofErr w:type="spellStart"/>
          <w:r>
            <w:t>Anuar</w:t>
          </w:r>
          <w:proofErr w:type="spellEnd"/>
          <w:r>
            <w:t xml:space="preserve">, N. B., Mokhtar, S., </w:t>
          </w:r>
          <w:proofErr w:type="spellStart"/>
          <w:r>
            <w:t>Gani</w:t>
          </w:r>
          <w:proofErr w:type="spellEnd"/>
          <w:r>
            <w:t xml:space="preserve">, A., &amp; Khan, S. U. (2015). The rise of “big data” on cloud computing: Review and open research issues. </w:t>
          </w:r>
          <w:r w:rsidRPr="0096599D">
            <w:rPr>
              <w:i/>
              <w:iCs/>
            </w:rPr>
            <w:t>Information Systems</w:t>
          </w:r>
          <w:r>
            <w:t>, 47, 98–115</w:t>
          </w:r>
        </w:p>
        <w:p w14:paraId="2E78369A" w14:textId="2E575411" w:rsidR="0096599D" w:rsidRDefault="0096599D" w:rsidP="0039494E">
          <w:pPr>
            <w:tabs>
              <w:tab w:val="left" w:pos="540"/>
            </w:tabs>
            <w:ind w:left="540" w:hanging="540"/>
          </w:pPr>
          <w:proofErr w:type="spellStart"/>
          <w:r>
            <w:t>Saif</w:t>
          </w:r>
          <w:proofErr w:type="spellEnd"/>
          <w:r>
            <w:t xml:space="preserve">, S. &amp; Wazir, S. (2018). Performance Analysis of Big Data and Cloud Computing Techniques: A Survey. </w:t>
          </w:r>
          <w:r w:rsidRPr="0096599D">
            <w:rPr>
              <w:i/>
              <w:iCs/>
            </w:rPr>
            <w:t>Procedia Computer Science</w:t>
          </w:r>
          <w:r>
            <w:t>, 132</w:t>
          </w:r>
        </w:p>
        <w:p w14:paraId="6740E657" w14:textId="3AAF1C80" w:rsidR="0096599D" w:rsidRDefault="0096599D" w:rsidP="0039494E">
          <w:pPr>
            <w:tabs>
              <w:tab w:val="left" w:pos="540"/>
            </w:tabs>
            <w:ind w:left="540" w:hanging="540"/>
          </w:pPr>
          <w:proofErr w:type="spellStart"/>
          <w:r>
            <w:t>Tawalbeh</w:t>
          </w:r>
          <w:proofErr w:type="spellEnd"/>
          <w:r>
            <w:t xml:space="preserve">, L., Mehmood, R., </w:t>
          </w:r>
          <w:proofErr w:type="spellStart"/>
          <w:r>
            <w:t>Benkhlifa</w:t>
          </w:r>
          <w:proofErr w:type="spellEnd"/>
          <w:r>
            <w:t xml:space="preserve">, E., &amp; Song, H. (2016). Mobile Cloud Computing Model and Big Data Analysis for Healthcare Applications. </w:t>
          </w:r>
          <w:r w:rsidRPr="0096599D">
            <w:rPr>
              <w:i/>
              <w:iCs/>
            </w:rPr>
            <w:t>IEEE Access</w:t>
          </w:r>
          <w:r>
            <w:t>, 4, 6171–6180</w:t>
          </w:r>
        </w:p>
        <w:p w14:paraId="6AE52ABF" w14:textId="6C194F40" w:rsidR="0096599D" w:rsidRDefault="0096599D" w:rsidP="0039494E">
          <w:pPr>
            <w:tabs>
              <w:tab w:val="left" w:pos="540"/>
            </w:tabs>
            <w:ind w:left="540" w:hanging="540"/>
          </w:pPr>
          <w:r>
            <w:t xml:space="preserve">Villalpando, L. E. B., April, A., &amp; </w:t>
          </w:r>
          <w:proofErr w:type="spellStart"/>
          <w:r>
            <w:t>Abran</w:t>
          </w:r>
          <w:proofErr w:type="spellEnd"/>
          <w:r>
            <w:t xml:space="preserve">, A. (2014). Performance analysis model for big data applications in cloud computing. </w:t>
          </w:r>
          <w:r w:rsidRPr="0096599D">
            <w:rPr>
              <w:i/>
              <w:iCs/>
            </w:rPr>
            <w:t>Journal of Cloud Computing</w:t>
          </w:r>
          <w:r>
            <w:t>, 3</w:t>
          </w:r>
        </w:p>
        <w:p w14:paraId="22023F11" w14:textId="127A7BFA" w:rsidR="0096599D" w:rsidRDefault="0096599D" w:rsidP="0039494E">
          <w:pPr>
            <w:tabs>
              <w:tab w:val="left" w:pos="540"/>
            </w:tabs>
            <w:ind w:left="540" w:hanging="540"/>
          </w:pPr>
          <w:r>
            <w:t xml:space="preserve">Zhuang, J., Jacob, D. J., Lin, H., Lundgren, E. W., </w:t>
          </w:r>
          <w:proofErr w:type="spellStart"/>
          <w:r>
            <w:t>Yantosca</w:t>
          </w:r>
          <w:proofErr w:type="spellEnd"/>
          <w:r>
            <w:t xml:space="preserve">, R. M., Gaya, J. F., &amp; </w:t>
          </w:r>
          <w:proofErr w:type="spellStart"/>
          <w:r>
            <w:t>Sulprizio</w:t>
          </w:r>
          <w:proofErr w:type="spellEnd"/>
          <w:r>
            <w:t xml:space="preserve">, M. P. (2020). Enabling High-Performance Cloud Computing for Earth Science Modeling on </w:t>
          </w:r>
          <w:r>
            <w:lastRenderedPageBreak/>
            <w:t xml:space="preserve">Over a Thousand Cores: Application to the GEOS-Chem Atmospheric </w:t>
          </w:r>
          <w:proofErr w:type="spellStart"/>
          <w:r>
            <w:t>ChemistryModel</w:t>
          </w:r>
          <w:proofErr w:type="spellEnd"/>
          <w:r>
            <w:t xml:space="preserve">. </w:t>
          </w:r>
          <w:r w:rsidRPr="0096599D">
            <w:rPr>
              <w:i/>
              <w:iCs/>
            </w:rPr>
            <w:t>James Journal of Advances in Modeling Earth Systems</w:t>
          </w:r>
          <w:r>
            <w:t>, 12</w:t>
          </w:r>
        </w:p>
        <w:p w14:paraId="35141B2C" w14:textId="79F1FBE7" w:rsidR="00580834" w:rsidRDefault="0096599D" w:rsidP="0039494E">
          <w:pPr>
            <w:tabs>
              <w:tab w:val="left" w:pos="540"/>
            </w:tabs>
            <w:ind w:left="540" w:hanging="540"/>
          </w:pPr>
          <w:r>
            <w:t xml:space="preserve">Zhou, Z. &amp; Zhao, L. (2020). Cloud computing model for big data processing and performance optimization of </w:t>
          </w:r>
          <w:r w:rsidR="00580834">
            <w:t>multimedia</w:t>
          </w:r>
        </w:p>
        <w:p w14:paraId="69B04D12" w14:textId="331D120E" w:rsidR="00E81978" w:rsidRDefault="0096599D" w:rsidP="0039494E">
          <w:pPr>
            <w:tabs>
              <w:tab w:val="left" w:pos="540"/>
            </w:tabs>
            <w:ind w:left="540" w:hanging="540"/>
            <w:rPr>
              <w:rFonts w:cstheme="majorHAnsi"/>
              <w:sz w:val="22"/>
              <w:szCs w:val="22"/>
            </w:rPr>
          </w:pPr>
          <w:r>
            <w:t xml:space="preserve">a communication. </w:t>
          </w:r>
          <w:r w:rsidRPr="0096599D">
            <w:rPr>
              <w:i/>
              <w:iCs/>
            </w:rPr>
            <w:t>Cloud Communications</w:t>
          </w:r>
          <w:r>
            <w:t>, 160, 326–332</w:t>
          </w:r>
        </w:p>
      </w:sdtContent>
    </w:sdt>
    <w:p w14:paraId="7D4A8071" w14:textId="73384138" w:rsidR="00AF7524" w:rsidRDefault="00AF7524" w:rsidP="0039494E">
      <w:pPr>
        <w:tabs>
          <w:tab w:val="left" w:pos="540"/>
        </w:tabs>
        <w:ind w:left="540" w:hanging="540"/>
        <w:rPr>
          <w:rFonts w:cstheme="majorHAnsi"/>
          <w:sz w:val="22"/>
          <w:szCs w:val="22"/>
        </w:rPr>
      </w:pPr>
    </w:p>
    <w:p w14:paraId="502AEA05" w14:textId="19609238" w:rsidR="00AF7524" w:rsidRDefault="00AF7524" w:rsidP="0039494E">
      <w:pPr>
        <w:tabs>
          <w:tab w:val="left" w:pos="540"/>
        </w:tabs>
        <w:ind w:left="540" w:hanging="540"/>
        <w:rPr>
          <w:rFonts w:cstheme="majorHAnsi"/>
          <w:sz w:val="22"/>
          <w:szCs w:val="22"/>
        </w:rPr>
      </w:pPr>
    </w:p>
    <w:p w14:paraId="28D61E00" w14:textId="3949AD8F" w:rsidR="00AF7524" w:rsidRDefault="00AF7524" w:rsidP="0039494E">
      <w:pPr>
        <w:tabs>
          <w:tab w:val="left" w:pos="540"/>
        </w:tabs>
        <w:ind w:left="540" w:hanging="540"/>
        <w:rPr>
          <w:rFonts w:cstheme="majorHAnsi"/>
          <w:sz w:val="22"/>
          <w:szCs w:val="22"/>
        </w:rPr>
      </w:pPr>
    </w:p>
    <w:p w14:paraId="5A940C55" w14:textId="7CA9FA5B" w:rsidR="00AF7524" w:rsidRDefault="00AF7524" w:rsidP="0039494E">
      <w:pPr>
        <w:tabs>
          <w:tab w:val="left" w:pos="540"/>
        </w:tabs>
        <w:ind w:left="540" w:hanging="540"/>
        <w:rPr>
          <w:rFonts w:cstheme="majorHAnsi"/>
          <w:sz w:val="22"/>
          <w:szCs w:val="22"/>
        </w:rPr>
      </w:pPr>
    </w:p>
    <w:p w14:paraId="1FF68154" w14:textId="4ECC2831" w:rsidR="00AF7524" w:rsidRDefault="00AF7524" w:rsidP="0039494E">
      <w:pPr>
        <w:tabs>
          <w:tab w:val="left" w:pos="540"/>
        </w:tabs>
        <w:ind w:left="540" w:hanging="540"/>
        <w:rPr>
          <w:rFonts w:cstheme="majorHAnsi"/>
          <w:sz w:val="22"/>
          <w:szCs w:val="22"/>
        </w:rPr>
      </w:pPr>
    </w:p>
    <w:p w14:paraId="092EADE1" w14:textId="5ED14E8D" w:rsidR="00AF7524" w:rsidRDefault="00AF7524" w:rsidP="0039494E">
      <w:pPr>
        <w:tabs>
          <w:tab w:val="left" w:pos="540"/>
        </w:tabs>
        <w:ind w:left="540" w:hanging="540"/>
        <w:rPr>
          <w:rFonts w:cstheme="majorHAnsi"/>
          <w:sz w:val="22"/>
          <w:szCs w:val="22"/>
        </w:rPr>
      </w:pPr>
    </w:p>
    <w:p w14:paraId="1EBF71CF" w14:textId="317DCBF8" w:rsidR="00AF7524" w:rsidRDefault="00AF7524" w:rsidP="0039494E">
      <w:pPr>
        <w:tabs>
          <w:tab w:val="left" w:pos="540"/>
        </w:tabs>
        <w:ind w:left="540" w:hanging="540"/>
        <w:rPr>
          <w:rFonts w:cstheme="majorHAnsi"/>
          <w:sz w:val="22"/>
          <w:szCs w:val="22"/>
        </w:rPr>
      </w:pPr>
    </w:p>
    <w:p w14:paraId="4206C4A8" w14:textId="18B33986" w:rsidR="00AF7524" w:rsidRDefault="00AF7524" w:rsidP="0039494E">
      <w:pPr>
        <w:tabs>
          <w:tab w:val="left" w:pos="540"/>
        </w:tabs>
        <w:ind w:left="540" w:hanging="540"/>
        <w:rPr>
          <w:rFonts w:cstheme="majorHAnsi"/>
          <w:sz w:val="22"/>
          <w:szCs w:val="22"/>
        </w:rPr>
      </w:pPr>
    </w:p>
    <w:p w14:paraId="2EB29103" w14:textId="1371F6EF" w:rsidR="00AF7524" w:rsidRDefault="00AF7524" w:rsidP="0039494E">
      <w:pPr>
        <w:tabs>
          <w:tab w:val="left" w:pos="540"/>
        </w:tabs>
        <w:ind w:left="540" w:hanging="540"/>
        <w:rPr>
          <w:rFonts w:cstheme="majorHAnsi"/>
          <w:sz w:val="22"/>
          <w:szCs w:val="22"/>
        </w:rPr>
      </w:pPr>
    </w:p>
    <w:p w14:paraId="161AF64F" w14:textId="2367F31E" w:rsidR="00AF7524" w:rsidRDefault="00AF7524" w:rsidP="0039494E">
      <w:pPr>
        <w:tabs>
          <w:tab w:val="left" w:pos="540"/>
        </w:tabs>
        <w:ind w:left="540" w:hanging="540"/>
        <w:rPr>
          <w:rFonts w:cstheme="majorHAnsi"/>
          <w:sz w:val="22"/>
          <w:szCs w:val="22"/>
        </w:rPr>
      </w:pPr>
    </w:p>
    <w:p w14:paraId="65E68523" w14:textId="578E753E" w:rsidR="00AF7524" w:rsidRDefault="00AF7524" w:rsidP="0039494E">
      <w:pPr>
        <w:tabs>
          <w:tab w:val="left" w:pos="540"/>
        </w:tabs>
        <w:ind w:left="540" w:hanging="540"/>
        <w:rPr>
          <w:rFonts w:cstheme="majorHAnsi"/>
          <w:sz w:val="22"/>
          <w:szCs w:val="22"/>
        </w:rPr>
      </w:pPr>
    </w:p>
    <w:p w14:paraId="0F34AA16" w14:textId="726DCA4F" w:rsidR="00AF7524" w:rsidRDefault="00AF7524" w:rsidP="0039494E">
      <w:pPr>
        <w:tabs>
          <w:tab w:val="left" w:pos="540"/>
        </w:tabs>
        <w:ind w:left="540" w:hanging="540"/>
        <w:rPr>
          <w:rFonts w:cstheme="majorHAnsi"/>
          <w:sz w:val="22"/>
          <w:szCs w:val="22"/>
        </w:rPr>
      </w:pPr>
    </w:p>
    <w:p w14:paraId="78F71B01" w14:textId="3AD3DB31" w:rsidR="00AF7524" w:rsidRDefault="00AF7524" w:rsidP="0039494E">
      <w:pPr>
        <w:tabs>
          <w:tab w:val="left" w:pos="540"/>
        </w:tabs>
        <w:ind w:left="540" w:hanging="540"/>
        <w:rPr>
          <w:rFonts w:cstheme="majorHAnsi"/>
          <w:sz w:val="22"/>
          <w:szCs w:val="22"/>
        </w:rPr>
      </w:pPr>
    </w:p>
    <w:p w14:paraId="6C8CBAF1" w14:textId="6DECAF14" w:rsidR="00AF7524" w:rsidRDefault="00AF7524" w:rsidP="0039494E">
      <w:pPr>
        <w:tabs>
          <w:tab w:val="left" w:pos="540"/>
        </w:tabs>
        <w:ind w:left="540" w:hanging="540"/>
        <w:rPr>
          <w:rFonts w:cstheme="majorHAnsi"/>
          <w:sz w:val="22"/>
          <w:szCs w:val="22"/>
        </w:rPr>
      </w:pPr>
    </w:p>
    <w:p w14:paraId="2C05721A" w14:textId="67F70F35" w:rsidR="00AF7524" w:rsidRDefault="00AF7524" w:rsidP="0039494E">
      <w:pPr>
        <w:tabs>
          <w:tab w:val="left" w:pos="540"/>
        </w:tabs>
        <w:ind w:left="540" w:hanging="540"/>
        <w:rPr>
          <w:rFonts w:cstheme="majorHAnsi"/>
          <w:sz w:val="22"/>
          <w:szCs w:val="22"/>
        </w:rPr>
      </w:pPr>
    </w:p>
    <w:p w14:paraId="0C0F5433" w14:textId="431DEA3D" w:rsidR="00AF7524" w:rsidRDefault="00AF7524" w:rsidP="0039494E">
      <w:pPr>
        <w:tabs>
          <w:tab w:val="left" w:pos="540"/>
        </w:tabs>
        <w:ind w:left="540" w:hanging="540"/>
        <w:rPr>
          <w:rFonts w:cstheme="majorHAnsi"/>
          <w:sz w:val="22"/>
          <w:szCs w:val="22"/>
        </w:rPr>
      </w:pPr>
    </w:p>
    <w:p w14:paraId="6DB00B76" w14:textId="15B49DE3" w:rsidR="00AF7524" w:rsidRDefault="00AF7524" w:rsidP="0039494E">
      <w:pPr>
        <w:tabs>
          <w:tab w:val="left" w:pos="540"/>
        </w:tabs>
        <w:ind w:left="540" w:hanging="540"/>
        <w:rPr>
          <w:rFonts w:cstheme="majorHAnsi"/>
          <w:sz w:val="22"/>
          <w:szCs w:val="22"/>
        </w:rPr>
      </w:pPr>
    </w:p>
    <w:p w14:paraId="4D19D638" w14:textId="733C0A7E" w:rsidR="00AF7524" w:rsidRDefault="00AF7524" w:rsidP="0039494E">
      <w:pPr>
        <w:tabs>
          <w:tab w:val="left" w:pos="540"/>
        </w:tabs>
        <w:ind w:left="540" w:hanging="540"/>
        <w:rPr>
          <w:rFonts w:cstheme="majorHAnsi"/>
          <w:sz w:val="22"/>
          <w:szCs w:val="22"/>
        </w:rPr>
      </w:pPr>
    </w:p>
    <w:p w14:paraId="616B700B" w14:textId="71B641F7" w:rsidR="00AF7524" w:rsidRDefault="00AF7524" w:rsidP="0039494E">
      <w:pPr>
        <w:tabs>
          <w:tab w:val="left" w:pos="540"/>
        </w:tabs>
        <w:ind w:left="540" w:hanging="540"/>
        <w:rPr>
          <w:rFonts w:cstheme="majorHAnsi"/>
          <w:sz w:val="22"/>
          <w:szCs w:val="22"/>
        </w:rPr>
      </w:pPr>
    </w:p>
    <w:p w14:paraId="6696CA63" w14:textId="41DF1926" w:rsidR="00AF7524" w:rsidRDefault="00AF7524" w:rsidP="0039494E">
      <w:pPr>
        <w:tabs>
          <w:tab w:val="left" w:pos="540"/>
        </w:tabs>
        <w:ind w:left="540" w:hanging="540"/>
        <w:rPr>
          <w:rFonts w:cstheme="majorHAnsi"/>
          <w:sz w:val="22"/>
          <w:szCs w:val="22"/>
        </w:rPr>
      </w:pPr>
    </w:p>
    <w:p w14:paraId="43C526E7" w14:textId="77777777" w:rsidR="00AF7524" w:rsidRDefault="00AF7524" w:rsidP="00AF7524">
      <w:pPr>
        <w:pStyle w:val="Heading1"/>
      </w:pPr>
      <w:bookmarkStart w:id="18" w:name="_Toc66361435"/>
      <w:r>
        <w:lastRenderedPageBreak/>
        <w:t>Appendix A</w:t>
      </w:r>
      <w:bookmarkEnd w:id="18"/>
    </w:p>
    <w:p w14:paraId="21EE2C0B" w14:textId="00006776" w:rsidR="00AF7524" w:rsidRPr="00AF7524" w:rsidRDefault="00AF7524" w:rsidP="00AF7524">
      <w:pPr>
        <w:pStyle w:val="Heading3"/>
        <w:ind w:firstLine="0"/>
        <w:jc w:val="center"/>
      </w:pPr>
      <w:bookmarkStart w:id="19" w:name="_Toc66361436"/>
      <w:r>
        <w:t>Supplemental Graphics</w:t>
      </w:r>
      <w:bookmarkEnd w:id="19"/>
    </w:p>
    <w:p w14:paraId="491C559F" w14:textId="77777777" w:rsidR="00AF7524" w:rsidRDefault="00AF7524" w:rsidP="00AF7524">
      <w:pPr>
        <w:keepNext/>
        <w:ind w:firstLine="0"/>
      </w:pPr>
      <w:r>
        <w:rPr>
          <w:noProof/>
        </w:rPr>
        <w:drawing>
          <wp:inline distT="0" distB="0" distL="0" distR="0" wp14:anchorId="1F103160" wp14:editId="4B42E12D">
            <wp:extent cx="2638937" cy="1901952"/>
            <wp:effectExtent l="0" t="0" r="9525" b="317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64160" cy="1920131"/>
                    </a:xfrm>
                    <a:prstGeom prst="rect">
                      <a:avLst/>
                    </a:prstGeom>
                  </pic:spPr>
                </pic:pic>
              </a:graphicData>
            </a:graphic>
          </wp:inline>
        </w:drawing>
      </w:r>
    </w:p>
    <w:p w14:paraId="5F0D945E" w14:textId="77777777" w:rsidR="00AF7524" w:rsidRPr="00AF7524" w:rsidRDefault="00AF7524" w:rsidP="00AF7524">
      <w:pPr>
        <w:pStyle w:val="NoSpacing"/>
        <w:keepNext/>
        <w:rPr>
          <w:i/>
          <w:iCs/>
          <w:sz w:val="18"/>
          <w:szCs w:val="18"/>
        </w:rPr>
      </w:pPr>
      <w:bookmarkStart w:id="20" w:name="_Toc66360375"/>
      <w:r w:rsidRPr="00AF7524">
        <w:rPr>
          <w:sz w:val="18"/>
          <w:szCs w:val="18"/>
        </w:rPr>
        <w:t>Source: (Zhuang et al., 2020)</w:t>
      </w:r>
    </w:p>
    <w:p w14:paraId="2701D1A9" w14:textId="77777777" w:rsidR="00AF7524" w:rsidRDefault="00AF7524" w:rsidP="00AF7524">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Time-cost tradeoff</w:t>
      </w:r>
      <w:bookmarkEnd w:id="20"/>
    </w:p>
    <w:p w14:paraId="0BD50F5F" w14:textId="77777777" w:rsidR="00AF7524" w:rsidRDefault="00AF7524" w:rsidP="00AF7524">
      <w:pPr>
        <w:keepNext/>
        <w:ind w:firstLine="0"/>
      </w:pPr>
      <w:r>
        <w:rPr>
          <w:noProof/>
        </w:rPr>
        <w:drawing>
          <wp:inline distT="0" distB="0" distL="0" distR="0" wp14:anchorId="5FC5691E" wp14:editId="335E81B6">
            <wp:extent cx="2162269" cy="1664208"/>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80031" cy="1677879"/>
                    </a:xfrm>
                    <a:prstGeom prst="rect">
                      <a:avLst/>
                    </a:prstGeom>
                  </pic:spPr>
                </pic:pic>
              </a:graphicData>
            </a:graphic>
          </wp:inline>
        </w:drawing>
      </w:r>
    </w:p>
    <w:p w14:paraId="07BB743A" w14:textId="77777777" w:rsidR="00AF7524" w:rsidRPr="00AF7524" w:rsidRDefault="00AF7524" w:rsidP="00AF7524">
      <w:pPr>
        <w:pStyle w:val="NoSpacing"/>
        <w:keepNext/>
        <w:rPr>
          <w:i/>
          <w:iCs/>
          <w:sz w:val="18"/>
          <w:szCs w:val="18"/>
        </w:rPr>
      </w:pPr>
      <w:bookmarkStart w:id="21" w:name="_Toc66360376"/>
      <w:r w:rsidRPr="00AF7524">
        <w:rPr>
          <w:sz w:val="18"/>
          <w:szCs w:val="18"/>
        </w:rPr>
        <w:t>Source: (</w:t>
      </w:r>
      <w:proofErr w:type="spellStart"/>
      <w:r w:rsidRPr="00AF7524">
        <w:rPr>
          <w:sz w:val="18"/>
          <w:szCs w:val="18"/>
        </w:rPr>
        <w:t>Tawalbeh</w:t>
      </w:r>
      <w:proofErr w:type="spellEnd"/>
      <w:r w:rsidRPr="00AF7524">
        <w:rPr>
          <w:sz w:val="18"/>
          <w:szCs w:val="18"/>
        </w:rPr>
        <w:t xml:space="preserve">, Mehmood, </w:t>
      </w:r>
      <w:proofErr w:type="spellStart"/>
      <w:r w:rsidRPr="00AF7524">
        <w:rPr>
          <w:sz w:val="18"/>
          <w:szCs w:val="18"/>
        </w:rPr>
        <w:t>Benkhlifa</w:t>
      </w:r>
      <w:proofErr w:type="spellEnd"/>
      <w:r w:rsidRPr="00AF7524">
        <w:rPr>
          <w:sz w:val="18"/>
          <w:szCs w:val="18"/>
        </w:rPr>
        <w:t xml:space="preserve"> &amp; Song 2016)</w:t>
      </w:r>
    </w:p>
    <w:p w14:paraId="3D6677D6" w14:textId="77777777" w:rsidR="00AF7524" w:rsidRPr="00E24149" w:rsidRDefault="00AF7524" w:rsidP="00AF7524">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The Cloud </w:t>
      </w:r>
      <w:proofErr w:type="gramStart"/>
      <w:r>
        <w:t>To</w:t>
      </w:r>
      <w:proofErr w:type="gramEnd"/>
      <w:r>
        <w:t xml:space="preserve"> University Cloudlets</w:t>
      </w:r>
      <w:bookmarkEnd w:id="21"/>
    </w:p>
    <w:p w14:paraId="26D490D6" w14:textId="77777777" w:rsidR="00AF7524" w:rsidRPr="0096599D" w:rsidRDefault="00AF7524" w:rsidP="0039494E">
      <w:pPr>
        <w:tabs>
          <w:tab w:val="left" w:pos="540"/>
        </w:tabs>
        <w:ind w:left="540" w:hanging="540"/>
      </w:pPr>
    </w:p>
    <w:sectPr w:rsidR="00AF7524" w:rsidRPr="0096599D">
      <w:headerReference w:type="default" r:id="rId13"/>
      <w:headerReference w:type="first" r:id="rId1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FF96BF" w14:textId="77777777" w:rsidR="00F57E1F" w:rsidRDefault="00F57E1F">
      <w:pPr>
        <w:spacing w:line="240" w:lineRule="auto"/>
      </w:pPr>
      <w:r>
        <w:separator/>
      </w:r>
    </w:p>
    <w:p w14:paraId="4C46DDE6" w14:textId="77777777" w:rsidR="00F57E1F" w:rsidRDefault="00F57E1F"/>
  </w:endnote>
  <w:endnote w:type="continuationSeparator" w:id="0">
    <w:p w14:paraId="1B60AC5F" w14:textId="77777777" w:rsidR="00F57E1F" w:rsidRDefault="00F57E1F">
      <w:pPr>
        <w:spacing w:line="240" w:lineRule="auto"/>
      </w:pPr>
      <w:r>
        <w:continuationSeparator/>
      </w:r>
    </w:p>
    <w:p w14:paraId="66C17B32" w14:textId="77777777" w:rsidR="00F57E1F" w:rsidRDefault="00F57E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11E368" w14:textId="77777777" w:rsidR="00F57E1F" w:rsidRDefault="00F57E1F">
      <w:pPr>
        <w:spacing w:line="240" w:lineRule="auto"/>
      </w:pPr>
      <w:r>
        <w:separator/>
      </w:r>
    </w:p>
    <w:p w14:paraId="084DF636" w14:textId="77777777" w:rsidR="00F57E1F" w:rsidRDefault="00F57E1F"/>
  </w:footnote>
  <w:footnote w:type="continuationSeparator" w:id="0">
    <w:p w14:paraId="23190BF9" w14:textId="77777777" w:rsidR="00F57E1F" w:rsidRDefault="00F57E1F">
      <w:pPr>
        <w:spacing w:line="240" w:lineRule="auto"/>
      </w:pPr>
      <w:r>
        <w:continuationSeparator/>
      </w:r>
    </w:p>
    <w:p w14:paraId="12ED1EE2" w14:textId="77777777" w:rsidR="00F57E1F" w:rsidRDefault="00F57E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0E013A" w14:textId="7375DFE2" w:rsidR="00E81978" w:rsidRDefault="00F57E1F">
    <w:pPr>
      <w:pStyle w:val="Header"/>
    </w:pPr>
    <w:sdt>
      <w:sdtPr>
        <w:rPr>
          <w:rStyle w:val="Strong"/>
        </w:rPr>
        <w:alias w:val="Running head"/>
        <w:tag w:val=""/>
        <w:id w:val="12739865"/>
        <w:placeholder>
          <w:docPart w:val="7E770C7B58244F9780103999A0EAC6CB"/>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254FE8">
          <w:rPr>
            <w:rStyle w:val="Strong"/>
          </w:rPr>
          <w:t>Big Data and cloud computing</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61A115" w14:textId="7DBDF252" w:rsidR="00E81978" w:rsidRDefault="00F57E1F">
    <w:pPr>
      <w:pStyle w:val="Header"/>
      <w:rPr>
        <w:rStyle w:val="Strong"/>
      </w:rPr>
    </w:pPr>
    <w:sdt>
      <w:sdtPr>
        <w:rPr>
          <w:rStyle w:val="Strong"/>
        </w:rPr>
        <w:alias w:val="Running head"/>
        <w:tag w:val=""/>
        <w:id w:val="-696842620"/>
        <w:placeholder>
          <w:docPart w:val="5826363CFB51490DACEF4D3E2FA2F35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254FE8">
          <w:rPr>
            <w:rStyle w:val="Strong"/>
          </w:rPr>
          <w:t>Big Data and cloud computing</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zM7YwNzcyMrOwNDBU0lEKTi0uzszPAykwqwUA2XDh9SwAAAA="/>
  </w:docVars>
  <w:rsids>
    <w:rsidRoot w:val="00254FE8"/>
    <w:rsid w:val="00007A58"/>
    <w:rsid w:val="000A38C8"/>
    <w:rsid w:val="000D3F41"/>
    <w:rsid w:val="0010773E"/>
    <w:rsid w:val="00146FEB"/>
    <w:rsid w:val="001F603A"/>
    <w:rsid w:val="002266CA"/>
    <w:rsid w:val="00242AB1"/>
    <w:rsid w:val="00254FE8"/>
    <w:rsid w:val="002A6958"/>
    <w:rsid w:val="002D2E6D"/>
    <w:rsid w:val="00355DCA"/>
    <w:rsid w:val="0039494E"/>
    <w:rsid w:val="004500B9"/>
    <w:rsid w:val="004A6366"/>
    <w:rsid w:val="004C0A67"/>
    <w:rsid w:val="004F6F8D"/>
    <w:rsid w:val="00551A02"/>
    <w:rsid w:val="005534FA"/>
    <w:rsid w:val="00580834"/>
    <w:rsid w:val="005D3A03"/>
    <w:rsid w:val="00663B67"/>
    <w:rsid w:val="00686A91"/>
    <w:rsid w:val="006948A9"/>
    <w:rsid w:val="0076284D"/>
    <w:rsid w:val="007A419E"/>
    <w:rsid w:val="007D7772"/>
    <w:rsid w:val="008002C0"/>
    <w:rsid w:val="00801542"/>
    <w:rsid w:val="008578AE"/>
    <w:rsid w:val="008C5323"/>
    <w:rsid w:val="0096599D"/>
    <w:rsid w:val="009836FF"/>
    <w:rsid w:val="009A6A3B"/>
    <w:rsid w:val="00A55220"/>
    <w:rsid w:val="00A672E9"/>
    <w:rsid w:val="00AF7524"/>
    <w:rsid w:val="00B100FC"/>
    <w:rsid w:val="00B56D81"/>
    <w:rsid w:val="00B823AA"/>
    <w:rsid w:val="00BA45DB"/>
    <w:rsid w:val="00BF35A7"/>
    <w:rsid w:val="00BF4184"/>
    <w:rsid w:val="00C0601E"/>
    <w:rsid w:val="00C07EDA"/>
    <w:rsid w:val="00C31D30"/>
    <w:rsid w:val="00C52F67"/>
    <w:rsid w:val="00C75996"/>
    <w:rsid w:val="00CA0DFD"/>
    <w:rsid w:val="00CC0C88"/>
    <w:rsid w:val="00CD6E39"/>
    <w:rsid w:val="00CE6158"/>
    <w:rsid w:val="00CF6E91"/>
    <w:rsid w:val="00D85B68"/>
    <w:rsid w:val="00E0114D"/>
    <w:rsid w:val="00E24149"/>
    <w:rsid w:val="00E6004D"/>
    <w:rsid w:val="00E81978"/>
    <w:rsid w:val="00E86C62"/>
    <w:rsid w:val="00EB0C8A"/>
    <w:rsid w:val="00F379B7"/>
    <w:rsid w:val="00F525FA"/>
    <w:rsid w:val="00F57E1F"/>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A680A8"/>
  <w15:chartTrackingRefBased/>
  <w15:docId w15:val="{701C004D-8A6A-4A2A-AF72-61EA5670C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A67"/>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2A6958"/>
    <w:pPr>
      <w:spacing w:after="100"/>
    </w:pPr>
  </w:style>
  <w:style w:type="paragraph" w:styleId="TOC2">
    <w:name w:val="toc 2"/>
    <w:basedOn w:val="Normal"/>
    <w:next w:val="Normal"/>
    <w:autoRedefine/>
    <w:uiPriority w:val="39"/>
    <w:unhideWhenUsed/>
    <w:rsid w:val="002A6958"/>
    <w:pPr>
      <w:spacing w:after="100"/>
      <w:ind w:left="240"/>
    </w:pPr>
  </w:style>
  <w:style w:type="paragraph" w:styleId="TOC3">
    <w:name w:val="toc 3"/>
    <w:basedOn w:val="Normal"/>
    <w:next w:val="Normal"/>
    <w:autoRedefine/>
    <w:uiPriority w:val="39"/>
    <w:unhideWhenUsed/>
    <w:rsid w:val="002A6958"/>
    <w:pPr>
      <w:spacing w:after="100"/>
      <w:ind w:left="480"/>
    </w:pPr>
  </w:style>
  <w:style w:type="character" w:styleId="Hyperlink">
    <w:name w:val="Hyperlink"/>
    <w:basedOn w:val="DefaultParagraphFont"/>
    <w:uiPriority w:val="99"/>
    <w:unhideWhenUsed/>
    <w:rsid w:val="002A6958"/>
    <w:rPr>
      <w:color w:val="5F5F5F" w:themeColor="hyperlink"/>
      <w:u w:val="single"/>
    </w:rPr>
  </w:style>
  <w:style w:type="character" w:styleId="UnresolvedMention">
    <w:name w:val="Unresolved Mention"/>
    <w:basedOn w:val="DefaultParagraphFont"/>
    <w:uiPriority w:val="99"/>
    <w:semiHidden/>
    <w:unhideWhenUsed/>
    <w:rsid w:val="009836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xfr\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360547854AB4D248A5618C729CF7268"/>
        <w:category>
          <w:name w:val="General"/>
          <w:gallery w:val="placeholder"/>
        </w:category>
        <w:types>
          <w:type w:val="bbPlcHdr"/>
        </w:types>
        <w:behaviors>
          <w:behavior w:val="content"/>
        </w:behaviors>
        <w:guid w:val="{A1669F8C-E4EE-42E3-92A4-9F758458E738}"/>
      </w:docPartPr>
      <w:docPartBody>
        <w:p w:rsidR="005F22D9" w:rsidRDefault="0060435B">
          <w:pPr>
            <w:pStyle w:val="D360547854AB4D248A5618C729CF7268"/>
          </w:pPr>
          <w:r>
            <w:t>[Title Here, up to 12 Words, on One to Two Lines]</w:t>
          </w:r>
        </w:p>
      </w:docPartBody>
    </w:docPart>
    <w:docPart>
      <w:docPartPr>
        <w:name w:val="3BD7B7839C864573B2BA717F063C2E96"/>
        <w:category>
          <w:name w:val="General"/>
          <w:gallery w:val="placeholder"/>
        </w:category>
        <w:types>
          <w:type w:val="bbPlcHdr"/>
        </w:types>
        <w:behaviors>
          <w:behavior w:val="content"/>
        </w:behaviors>
        <w:guid w:val="{58B3E8CF-90F9-45FB-9AD8-27B61E4CB2EE}"/>
      </w:docPartPr>
      <w:docPartBody>
        <w:p w:rsidR="005F22D9" w:rsidRDefault="0060435B">
          <w:pPr>
            <w:pStyle w:val="3BD7B7839C864573B2BA717F063C2E96"/>
          </w:pPr>
          <w:r>
            <w:t>Abstract</w:t>
          </w:r>
        </w:p>
      </w:docPartBody>
    </w:docPart>
    <w:docPart>
      <w:docPartPr>
        <w:name w:val="6F6131B13FCA459BAAD3BB74795527A5"/>
        <w:category>
          <w:name w:val="General"/>
          <w:gallery w:val="placeholder"/>
        </w:category>
        <w:types>
          <w:type w:val="bbPlcHdr"/>
        </w:types>
        <w:behaviors>
          <w:behavior w:val="content"/>
        </w:behaviors>
        <w:guid w:val="{720908E6-3D2E-4D6A-AC88-824A82BAD4FC}"/>
      </w:docPartPr>
      <w:docPartBody>
        <w:p w:rsidR="005F22D9" w:rsidRDefault="0060435B">
          <w:pPr>
            <w:pStyle w:val="6F6131B13FCA459BAAD3BB74795527A5"/>
          </w:pPr>
          <w:r>
            <w:t>[Title Here, up to 12 Words, on One to Two Lines]</w:t>
          </w:r>
        </w:p>
      </w:docPartBody>
    </w:docPart>
    <w:docPart>
      <w:docPartPr>
        <w:name w:val="7E770C7B58244F9780103999A0EAC6CB"/>
        <w:category>
          <w:name w:val="General"/>
          <w:gallery w:val="placeholder"/>
        </w:category>
        <w:types>
          <w:type w:val="bbPlcHdr"/>
        </w:types>
        <w:behaviors>
          <w:behavior w:val="content"/>
        </w:behaviors>
        <w:guid w:val="{8B4CA73C-014E-4D96-8641-6439C7A011E2}"/>
      </w:docPartPr>
      <w:docPartBody>
        <w:p w:rsidR="005F22D9" w:rsidRDefault="0060435B">
          <w:pPr>
            <w:pStyle w:val="7E770C7B58244F9780103999A0EAC6CB"/>
          </w:pPr>
          <w:r w:rsidRPr="005D3A03">
            <w:t>Figures title:</w:t>
          </w:r>
        </w:p>
      </w:docPartBody>
    </w:docPart>
    <w:docPart>
      <w:docPartPr>
        <w:name w:val="5826363CFB51490DACEF4D3E2FA2F352"/>
        <w:category>
          <w:name w:val="General"/>
          <w:gallery w:val="placeholder"/>
        </w:category>
        <w:types>
          <w:type w:val="bbPlcHdr"/>
        </w:types>
        <w:behaviors>
          <w:behavior w:val="content"/>
        </w:behaviors>
        <w:guid w:val="{4C8073F2-9CF3-4107-98B9-42FE598294A7}"/>
      </w:docPartPr>
      <w:docPartBody>
        <w:p w:rsidR="005F22D9" w:rsidRDefault="0060435B">
          <w:pPr>
            <w:pStyle w:val="5826363CFB51490DACEF4D3E2FA2F352"/>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827891FA075848CD883AFF3384DC09E1"/>
        <w:category>
          <w:name w:val="General"/>
          <w:gallery w:val="placeholder"/>
        </w:category>
        <w:types>
          <w:type w:val="bbPlcHdr"/>
        </w:types>
        <w:behaviors>
          <w:behavior w:val="content"/>
        </w:behaviors>
        <w:guid w:val="{37BF82B0-DEB0-4793-BDCA-4C5733A78475}"/>
      </w:docPartPr>
      <w:docPartBody>
        <w:p w:rsidR="00000000" w:rsidRDefault="00DE7EA2" w:rsidP="00DE7EA2">
          <w:pPr>
            <w:pStyle w:val="827891FA075848CD883AFF3384DC09E1"/>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A48"/>
    <w:rsid w:val="00033A48"/>
    <w:rsid w:val="00131C11"/>
    <w:rsid w:val="0021399A"/>
    <w:rsid w:val="005F22D9"/>
    <w:rsid w:val="0060435B"/>
    <w:rsid w:val="006A313F"/>
    <w:rsid w:val="009B6402"/>
    <w:rsid w:val="009F4504"/>
    <w:rsid w:val="00A67787"/>
    <w:rsid w:val="00DE7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60547854AB4D248A5618C729CF7268">
    <w:name w:val="D360547854AB4D248A5618C729CF7268"/>
  </w:style>
  <w:style w:type="paragraph" w:customStyle="1" w:styleId="3BD7B7839C864573B2BA717F063C2E96">
    <w:name w:val="3BD7B7839C864573B2BA717F063C2E96"/>
  </w:style>
  <w:style w:type="character" w:styleId="Emphasis">
    <w:name w:val="Emphasis"/>
    <w:basedOn w:val="DefaultParagraphFont"/>
    <w:uiPriority w:val="4"/>
    <w:unhideWhenUsed/>
    <w:qFormat/>
    <w:rPr>
      <w:i/>
      <w:iCs/>
    </w:rPr>
  </w:style>
  <w:style w:type="paragraph" w:customStyle="1" w:styleId="6F6131B13FCA459BAAD3BB74795527A5">
    <w:name w:val="6F6131B13FCA459BAAD3BB74795527A5"/>
  </w:style>
  <w:style w:type="paragraph" w:customStyle="1" w:styleId="7E770C7B58244F9780103999A0EAC6CB">
    <w:name w:val="7E770C7B58244F9780103999A0EAC6CB"/>
  </w:style>
  <w:style w:type="paragraph" w:customStyle="1" w:styleId="5826363CFB51490DACEF4D3E2FA2F352">
    <w:name w:val="5826363CFB51490DACEF4D3E2FA2F352"/>
  </w:style>
  <w:style w:type="paragraph" w:customStyle="1" w:styleId="827891FA075848CD883AFF3384DC09E1">
    <w:name w:val="827891FA075848CD883AFF3384DC09E1"/>
    <w:rsid w:val="00DE7E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Big Data and cloud computing</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78</TotalTime>
  <Pages>14</Pages>
  <Words>2800</Words>
  <Characters>15962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18725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History of Cloud Computing and Big Data</dc:title>
  <dc:subject/>
  <dc:creator>Tyler Unsworth</dc:creator>
  <cp:keywords/>
  <dc:description/>
  <cp:lastModifiedBy>Tyler Unsworth</cp:lastModifiedBy>
  <cp:revision>12</cp:revision>
  <dcterms:created xsi:type="dcterms:W3CDTF">2021-03-08T15:59:00Z</dcterms:created>
  <dcterms:modified xsi:type="dcterms:W3CDTF">2021-03-11T21:24:00Z</dcterms:modified>
</cp:coreProperties>
</file>