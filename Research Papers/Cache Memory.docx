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864717" w14:textId="39288943" w:rsidR="003A6523" w:rsidRDefault="006A7CBC" w:rsidP="003A6523">
      <w:pPr>
        <w:pStyle w:val="Title"/>
      </w:pPr>
      <w:r>
        <w:t xml:space="preserve">An Analysis </w:t>
      </w:r>
      <w:r w:rsidR="003A6523">
        <w:t xml:space="preserve">of </w:t>
      </w:r>
      <w:sdt>
        <w:sdtPr>
          <w:alias w:val="Title:"/>
          <w:tag w:val="Title:"/>
          <w:id w:val="726351117"/>
          <w:placeholder>
            <w:docPart w:val="A0F5732FC47D46AC8258301CBC1AEC3E"/>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3A6523">
            <w:t>Cache Memory</w:t>
          </w:r>
        </w:sdtContent>
      </w:sdt>
    </w:p>
    <w:p w14:paraId="6461FEFE" w14:textId="77777777" w:rsidR="003A6523" w:rsidRDefault="003A6523" w:rsidP="003A6523">
      <w:pPr>
        <w:pStyle w:val="Title2"/>
      </w:pPr>
      <w:r>
        <w:t>Tyler S. Unsworth</w:t>
      </w:r>
    </w:p>
    <w:p w14:paraId="1E80349C" w14:textId="77777777" w:rsidR="003A6523" w:rsidRDefault="003A6523" w:rsidP="003A6523">
      <w:pPr>
        <w:pStyle w:val="Title2"/>
      </w:pPr>
      <w:r>
        <w:t>CS 312 – Computer Architecture II</w:t>
      </w:r>
    </w:p>
    <w:p w14:paraId="376F1273" w14:textId="77777777" w:rsidR="003A6523" w:rsidRDefault="003A6523" w:rsidP="003A6523">
      <w:pPr>
        <w:pStyle w:val="Title2"/>
      </w:pPr>
      <w:r>
        <w:t>Dr. Donald Davendra</w:t>
      </w:r>
    </w:p>
    <w:p w14:paraId="3B238E15" w14:textId="77777777" w:rsidR="003A6523" w:rsidRDefault="003A6523" w:rsidP="003A6523">
      <w:pPr>
        <w:pStyle w:val="Title2"/>
      </w:pPr>
      <w:r>
        <w:t>Central Washington University</w:t>
      </w:r>
    </w:p>
    <w:p w14:paraId="5E0EA055" w14:textId="77777777" w:rsidR="003A6523" w:rsidRDefault="003A6523" w:rsidP="003A6523">
      <w:pPr>
        <w:pStyle w:val="Title2"/>
      </w:pPr>
    </w:p>
    <w:bookmarkStart w:id="0" w:name="_Toc86847443" w:displacedByCustomXml="next"/>
    <w:sdt>
      <w:sdtPr>
        <w:alias w:val="Abstract:"/>
        <w:tag w:val="Abstract:"/>
        <w:id w:val="202146031"/>
        <w:placeholder>
          <w:docPart w:val="DFEDCC486C184AD4B88972BBFEB20175"/>
        </w:placeholder>
        <w:temporary/>
        <w:showingPlcHdr/>
        <w15:appearance w15:val="hidden"/>
      </w:sdtPr>
      <w:sdtEndPr/>
      <w:sdtContent>
        <w:p w14:paraId="1BB53858" w14:textId="77777777" w:rsidR="00E81978" w:rsidRDefault="005D3A03">
          <w:pPr>
            <w:pStyle w:val="SectionTitle"/>
          </w:pPr>
          <w:r>
            <w:t>Abstract</w:t>
          </w:r>
        </w:p>
      </w:sdtContent>
    </w:sdt>
    <w:bookmarkEnd w:id="0" w:displacedByCustomXml="prev"/>
    <w:p w14:paraId="123F3BD2" w14:textId="0D4F3A26" w:rsidR="00E81978" w:rsidRDefault="007173E0" w:rsidP="00B5033B">
      <w:pPr>
        <w:ind w:firstLine="0"/>
      </w:pPr>
      <w:r>
        <w:t xml:space="preserve">This research paper aims to investigate the </w:t>
      </w:r>
      <w:r w:rsidR="00FF2A98">
        <w:t>functionality and processes of computer architecture in the scope of cache memory. Memory systems within a computer allow for the storage of information, and dat</w:t>
      </w:r>
      <w:r w:rsidR="00E92D3C">
        <w:t xml:space="preserve">a. These are also very slow and cannot keep up with the speed at which the CPU can process that data. Cache memory helps bridge that gap by </w:t>
      </w:r>
      <w:r w:rsidR="00B5033B">
        <w:t xml:space="preserve">offering the </w:t>
      </w:r>
      <w:r w:rsidR="00F004F8">
        <w:t>fastest memory available</w:t>
      </w:r>
      <w:r w:rsidR="00B5033B">
        <w:t xml:space="preserve"> </w:t>
      </w:r>
      <w:r w:rsidR="00275E35">
        <w:t>because of its multilevel architecture</w:t>
      </w:r>
      <w:r w:rsidR="00FF2A98">
        <w:t xml:space="preserve">. </w:t>
      </w:r>
      <w:r w:rsidR="009B6CAA">
        <w:t xml:space="preserve">Therefore, this paper sets to accomplish </w:t>
      </w:r>
      <w:r w:rsidR="007A26DB">
        <w:t xml:space="preserve">discussing the architecture of </w:t>
      </w:r>
      <w:r w:rsidR="00C45C1C">
        <w:t>c</w:t>
      </w:r>
      <w:r w:rsidR="007A26DB">
        <w:t xml:space="preserve">ache memory </w:t>
      </w:r>
      <w:r w:rsidR="00F10966">
        <w:t>and contrasting it to other memory counterparts like RAM, SSD, and HDD</w:t>
      </w:r>
      <w:r w:rsidR="00F004F8">
        <w:t>.</w:t>
      </w:r>
      <w:r w:rsidR="00F10966">
        <w:t xml:space="preserve"> Additionally, there will be a focus on the functionality of the different levels contained within the cache memory. </w:t>
      </w:r>
      <w:r w:rsidR="00F004F8">
        <w:t xml:space="preserve"> </w:t>
      </w:r>
    </w:p>
    <w:p w14:paraId="1EE6B571" w14:textId="15973E4C" w:rsidR="00E81978" w:rsidRDefault="005D3A03">
      <w:r>
        <w:rPr>
          <w:rStyle w:val="Emphasis"/>
        </w:rPr>
        <w:t>Keywords</w:t>
      </w:r>
      <w:r>
        <w:t xml:space="preserve">:  </w:t>
      </w:r>
      <w:r w:rsidR="003A6523">
        <w:t xml:space="preserve">Cache Memory, L1, L2, L3, </w:t>
      </w:r>
      <w:r w:rsidR="000E57B3">
        <w:t xml:space="preserve">Hard Disk, Ram, </w:t>
      </w:r>
      <w:r w:rsidR="00C45C1C">
        <w:t xml:space="preserve">SSD, </w:t>
      </w:r>
      <w:r w:rsidR="00E518E3">
        <w:t>Multi-core design</w:t>
      </w:r>
    </w:p>
    <w:p w14:paraId="04FB4E9A" w14:textId="380320A5" w:rsidR="003A6523" w:rsidRDefault="003A6523"/>
    <w:p w14:paraId="6B082458" w14:textId="32672BF8" w:rsidR="003A6523" w:rsidRDefault="003A6523"/>
    <w:p w14:paraId="3B0EA76E" w14:textId="3C39F4BD" w:rsidR="003A6523" w:rsidRDefault="003A6523"/>
    <w:p w14:paraId="166EBEF8" w14:textId="31A0EE6F" w:rsidR="003A6523" w:rsidRDefault="003A6523"/>
    <w:p w14:paraId="05E7F6F6" w14:textId="2EF9FEA7" w:rsidR="003A6523" w:rsidRDefault="003A6523"/>
    <w:p w14:paraId="47AB2ADA" w14:textId="0C97D367" w:rsidR="003A6523" w:rsidRDefault="003A6523"/>
    <w:p w14:paraId="3795C09A" w14:textId="070AB7E7" w:rsidR="003A6523" w:rsidRDefault="003A6523"/>
    <w:p w14:paraId="413DD83C" w14:textId="7C9D3BED" w:rsidR="003A6523" w:rsidRDefault="003A6523"/>
    <w:p w14:paraId="3710F3E6" w14:textId="2069A1B0" w:rsidR="003A6523" w:rsidRDefault="003A6523"/>
    <w:p w14:paraId="0F6C9C55" w14:textId="54B60F9E" w:rsidR="003A6523" w:rsidRDefault="003A6523"/>
    <w:p w14:paraId="6781F6B7" w14:textId="7FE2ADE8" w:rsidR="003A6523" w:rsidRDefault="003A6523"/>
    <w:p w14:paraId="36369EE8" w14:textId="687B0D69" w:rsidR="003A6523" w:rsidRDefault="003A6523"/>
    <w:p w14:paraId="53BE5AE5" w14:textId="48B1F6A8" w:rsidR="003A6523" w:rsidRDefault="003A6523"/>
    <w:sdt>
      <w:sdtPr>
        <w:rPr>
          <w:rFonts w:asciiTheme="minorHAnsi" w:eastAsiaTheme="minorEastAsia" w:hAnsiTheme="minorHAnsi" w:cstheme="minorBidi"/>
          <w:b w:val="0"/>
          <w:szCs w:val="24"/>
        </w:rPr>
        <w:id w:val="-1708099592"/>
        <w:docPartObj>
          <w:docPartGallery w:val="Table of Contents"/>
          <w:docPartUnique/>
        </w:docPartObj>
      </w:sdtPr>
      <w:sdtEndPr>
        <w:rPr>
          <w:bCs/>
          <w:noProof/>
        </w:rPr>
      </w:sdtEndPr>
      <w:sdtContent>
        <w:p w14:paraId="07562C87" w14:textId="344B701A" w:rsidR="003A6523" w:rsidRDefault="003A6523">
          <w:pPr>
            <w:pStyle w:val="TOCHeading"/>
          </w:pPr>
          <w:r>
            <w:t>Contents</w:t>
          </w:r>
        </w:p>
        <w:p w14:paraId="3FE1D3B6" w14:textId="1F80C3DD" w:rsidR="00E97ABB" w:rsidRDefault="003A6523">
          <w:pPr>
            <w:pStyle w:val="TOC1"/>
            <w:tabs>
              <w:tab w:val="right" w:leader="dot" w:pos="9350"/>
            </w:tabs>
            <w:rPr>
              <w:noProof/>
              <w:kern w:val="0"/>
              <w:sz w:val="22"/>
              <w:szCs w:val="22"/>
              <w:lang w:eastAsia="en-US"/>
            </w:rPr>
          </w:pPr>
          <w:r>
            <w:fldChar w:fldCharType="begin"/>
          </w:r>
          <w:r>
            <w:instrText xml:space="preserve"> TOC \o "1-3" \h \z \u </w:instrText>
          </w:r>
          <w:r>
            <w:fldChar w:fldCharType="separate"/>
          </w:r>
          <w:hyperlink w:anchor="_Toc86847443" w:history="1">
            <w:r w:rsidR="00E97ABB" w:rsidRPr="003F715F">
              <w:rPr>
                <w:rStyle w:val="Hyperlink"/>
                <w:noProof/>
              </w:rPr>
              <w:t>Abstract</w:t>
            </w:r>
            <w:r w:rsidR="00E97ABB">
              <w:rPr>
                <w:noProof/>
                <w:webHidden/>
              </w:rPr>
              <w:tab/>
            </w:r>
            <w:r w:rsidR="00E97ABB">
              <w:rPr>
                <w:noProof/>
                <w:webHidden/>
              </w:rPr>
              <w:fldChar w:fldCharType="begin"/>
            </w:r>
            <w:r w:rsidR="00E97ABB">
              <w:rPr>
                <w:noProof/>
                <w:webHidden/>
              </w:rPr>
              <w:instrText xml:space="preserve"> PAGEREF _Toc86847443 \h </w:instrText>
            </w:r>
            <w:r w:rsidR="00E97ABB">
              <w:rPr>
                <w:noProof/>
                <w:webHidden/>
              </w:rPr>
            </w:r>
            <w:r w:rsidR="00E97ABB">
              <w:rPr>
                <w:noProof/>
                <w:webHidden/>
              </w:rPr>
              <w:fldChar w:fldCharType="separate"/>
            </w:r>
            <w:r w:rsidR="00E97ABB">
              <w:rPr>
                <w:noProof/>
                <w:webHidden/>
              </w:rPr>
              <w:t>2</w:t>
            </w:r>
            <w:r w:rsidR="00E97ABB">
              <w:rPr>
                <w:noProof/>
                <w:webHidden/>
              </w:rPr>
              <w:fldChar w:fldCharType="end"/>
            </w:r>
          </w:hyperlink>
        </w:p>
        <w:p w14:paraId="5583B92B" w14:textId="6E1B6667" w:rsidR="00E97ABB" w:rsidRDefault="00E97ABB">
          <w:pPr>
            <w:pStyle w:val="TOC1"/>
            <w:tabs>
              <w:tab w:val="right" w:leader="dot" w:pos="9350"/>
            </w:tabs>
            <w:rPr>
              <w:noProof/>
              <w:kern w:val="0"/>
              <w:sz w:val="22"/>
              <w:szCs w:val="22"/>
              <w:lang w:eastAsia="en-US"/>
            </w:rPr>
          </w:pPr>
          <w:hyperlink w:anchor="_Toc86847444" w:history="1">
            <w:r w:rsidRPr="003F715F">
              <w:rPr>
                <w:rStyle w:val="Hyperlink"/>
                <w:noProof/>
              </w:rPr>
              <w:t>Cache Memory</w:t>
            </w:r>
            <w:r>
              <w:rPr>
                <w:noProof/>
                <w:webHidden/>
              </w:rPr>
              <w:tab/>
            </w:r>
            <w:r>
              <w:rPr>
                <w:noProof/>
                <w:webHidden/>
              </w:rPr>
              <w:fldChar w:fldCharType="begin"/>
            </w:r>
            <w:r>
              <w:rPr>
                <w:noProof/>
                <w:webHidden/>
              </w:rPr>
              <w:instrText xml:space="preserve"> PAGEREF _Toc86847444 \h </w:instrText>
            </w:r>
            <w:r>
              <w:rPr>
                <w:noProof/>
                <w:webHidden/>
              </w:rPr>
            </w:r>
            <w:r>
              <w:rPr>
                <w:noProof/>
                <w:webHidden/>
              </w:rPr>
              <w:fldChar w:fldCharType="separate"/>
            </w:r>
            <w:r>
              <w:rPr>
                <w:noProof/>
                <w:webHidden/>
              </w:rPr>
              <w:t>4</w:t>
            </w:r>
            <w:r>
              <w:rPr>
                <w:noProof/>
                <w:webHidden/>
              </w:rPr>
              <w:fldChar w:fldCharType="end"/>
            </w:r>
          </w:hyperlink>
        </w:p>
        <w:p w14:paraId="39638E79" w14:textId="678A094A" w:rsidR="00E97ABB" w:rsidRDefault="00E97ABB">
          <w:pPr>
            <w:pStyle w:val="TOC1"/>
            <w:tabs>
              <w:tab w:val="right" w:leader="dot" w:pos="9350"/>
            </w:tabs>
            <w:rPr>
              <w:noProof/>
              <w:kern w:val="0"/>
              <w:sz w:val="22"/>
              <w:szCs w:val="22"/>
              <w:lang w:eastAsia="en-US"/>
            </w:rPr>
          </w:pPr>
          <w:hyperlink w:anchor="_Toc86847445" w:history="1">
            <w:r w:rsidRPr="003F715F">
              <w:rPr>
                <w:rStyle w:val="Hyperlink"/>
                <w:noProof/>
              </w:rPr>
              <w:t>Brief Overview of Memory Architectures</w:t>
            </w:r>
            <w:r>
              <w:rPr>
                <w:noProof/>
                <w:webHidden/>
              </w:rPr>
              <w:tab/>
            </w:r>
            <w:r>
              <w:rPr>
                <w:noProof/>
                <w:webHidden/>
              </w:rPr>
              <w:fldChar w:fldCharType="begin"/>
            </w:r>
            <w:r>
              <w:rPr>
                <w:noProof/>
                <w:webHidden/>
              </w:rPr>
              <w:instrText xml:space="preserve"> PAGEREF _Toc86847445 \h </w:instrText>
            </w:r>
            <w:r>
              <w:rPr>
                <w:noProof/>
                <w:webHidden/>
              </w:rPr>
            </w:r>
            <w:r>
              <w:rPr>
                <w:noProof/>
                <w:webHidden/>
              </w:rPr>
              <w:fldChar w:fldCharType="separate"/>
            </w:r>
            <w:r>
              <w:rPr>
                <w:noProof/>
                <w:webHidden/>
              </w:rPr>
              <w:t>4</w:t>
            </w:r>
            <w:r>
              <w:rPr>
                <w:noProof/>
                <w:webHidden/>
              </w:rPr>
              <w:fldChar w:fldCharType="end"/>
            </w:r>
          </w:hyperlink>
        </w:p>
        <w:p w14:paraId="3B5D885B" w14:textId="6D3742BE" w:rsidR="00E97ABB" w:rsidRDefault="00E97ABB">
          <w:pPr>
            <w:pStyle w:val="TOC2"/>
            <w:tabs>
              <w:tab w:val="right" w:leader="dot" w:pos="9350"/>
            </w:tabs>
            <w:rPr>
              <w:noProof/>
              <w:kern w:val="0"/>
              <w:sz w:val="22"/>
              <w:szCs w:val="22"/>
              <w:lang w:eastAsia="en-US"/>
            </w:rPr>
          </w:pPr>
          <w:hyperlink w:anchor="_Toc86847446" w:history="1">
            <w:r w:rsidRPr="003F715F">
              <w:rPr>
                <w:rStyle w:val="Hyperlink"/>
                <w:noProof/>
              </w:rPr>
              <w:t>Cache Memory Hierarchy</w:t>
            </w:r>
            <w:r>
              <w:rPr>
                <w:noProof/>
                <w:webHidden/>
              </w:rPr>
              <w:tab/>
            </w:r>
            <w:r>
              <w:rPr>
                <w:noProof/>
                <w:webHidden/>
              </w:rPr>
              <w:fldChar w:fldCharType="begin"/>
            </w:r>
            <w:r>
              <w:rPr>
                <w:noProof/>
                <w:webHidden/>
              </w:rPr>
              <w:instrText xml:space="preserve"> PAGEREF _Toc86847446 \h </w:instrText>
            </w:r>
            <w:r>
              <w:rPr>
                <w:noProof/>
                <w:webHidden/>
              </w:rPr>
            </w:r>
            <w:r>
              <w:rPr>
                <w:noProof/>
                <w:webHidden/>
              </w:rPr>
              <w:fldChar w:fldCharType="separate"/>
            </w:r>
            <w:r>
              <w:rPr>
                <w:noProof/>
                <w:webHidden/>
              </w:rPr>
              <w:t>5</w:t>
            </w:r>
            <w:r>
              <w:rPr>
                <w:noProof/>
                <w:webHidden/>
              </w:rPr>
              <w:fldChar w:fldCharType="end"/>
            </w:r>
          </w:hyperlink>
        </w:p>
        <w:p w14:paraId="0E44E114" w14:textId="04FFA086" w:rsidR="00E97ABB" w:rsidRDefault="00E97ABB">
          <w:pPr>
            <w:pStyle w:val="TOC2"/>
            <w:tabs>
              <w:tab w:val="right" w:leader="dot" w:pos="9350"/>
            </w:tabs>
            <w:rPr>
              <w:noProof/>
              <w:kern w:val="0"/>
              <w:sz w:val="22"/>
              <w:szCs w:val="22"/>
              <w:lang w:eastAsia="en-US"/>
            </w:rPr>
          </w:pPr>
          <w:hyperlink w:anchor="_Toc86847447" w:history="1">
            <w:r w:rsidRPr="003F715F">
              <w:rPr>
                <w:rStyle w:val="Hyperlink"/>
                <w:noProof/>
              </w:rPr>
              <w:t>Cache Memory Architecture</w:t>
            </w:r>
            <w:r>
              <w:rPr>
                <w:noProof/>
                <w:webHidden/>
              </w:rPr>
              <w:tab/>
            </w:r>
            <w:r>
              <w:rPr>
                <w:noProof/>
                <w:webHidden/>
              </w:rPr>
              <w:fldChar w:fldCharType="begin"/>
            </w:r>
            <w:r>
              <w:rPr>
                <w:noProof/>
                <w:webHidden/>
              </w:rPr>
              <w:instrText xml:space="preserve"> PAGEREF _Toc86847447 \h </w:instrText>
            </w:r>
            <w:r>
              <w:rPr>
                <w:noProof/>
                <w:webHidden/>
              </w:rPr>
            </w:r>
            <w:r>
              <w:rPr>
                <w:noProof/>
                <w:webHidden/>
              </w:rPr>
              <w:fldChar w:fldCharType="separate"/>
            </w:r>
            <w:r>
              <w:rPr>
                <w:noProof/>
                <w:webHidden/>
              </w:rPr>
              <w:t>6</w:t>
            </w:r>
            <w:r>
              <w:rPr>
                <w:noProof/>
                <w:webHidden/>
              </w:rPr>
              <w:fldChar w:fldCharType="end"/>
            </w:r>
          </w:hyperlink>
        </w:p>
        <w:p w14:paraId="037B83D3" w14:textId="5FC3B1CA" w:rsidR="00E97ABB" w:rsidRDefault="00E97ABB">
          <w:pPr>
            <w:pStyle w:val="TOC2"/>
            <w:tabs>
              <w:tab w:val="right" w:leader="dot" w:pos="9350"/>
            </w:tabs>
            <w:rPr>
              <w:noProof/>
              <w:kern w:val="0"/>
              <w:sz w:val="22"/>
              <w:szCs w:val="22"/>
              <w:lang w:eastAsia="en-US"/>
            </w:rPr>
          </w:pPr>
          <w:hyperlink w:anchor="_Toc86847448" w:history="1">
            <w:r w:rsidRPr="003F715F">
              <w:rPr>
                <w:rStyle w:val="Hyperlink"/>
                <w:noProof/>
              </w:rPr>
              <w:t>Cache Memory Levels</w:t>
            </w:r>
            <w:r>
              <w:rPr>
                <w:noProof/>
                <w:webHidden/>
              </w:rPr>
              <w:tab/>
            </w:r>
            <w:r>
              <w:rPr>
                <w:noProof/>
                <w:webHidden/>
              </w:rPr>
              <w:fldChar w:fldCharType="begin"/>
            </w:r>
            <w:r>
              <w:rPr>
                <w:noProof/>
                <w:webHidden/>
              </w:rPr>
              <w:instrText xml:space="preserve"> PAGEREF _Toc86847448 \h </w:instrText>
            </w:r>
            <w:r>
              <w:rPr>
                <w:noProof/>
                <w:webHidden/>
              </w:rPr>
            </w:r>
            <w:r>
              <w:rPr>
                <w:noProof/>
                <w:webHidden/>
              </w:rPr>
              <w:fldChar w:fldCharType="separate"/>
            </w:r>
            <w:r>
              <w:rPr>
                <w:noProof/>
                <w:webHidden/>
              </w:rPr>
              <w:t>7</w:t>
            </w:r>
            <w:r>
              <w:rPr>
                <w:noProof/>
                <w:webHidden/>
              </w:rPr>
              <w:fldChar w:fldCharType="end"/>
            </w:r>
          </w:hyperlink>
        </w:p>
        <w:p w14:paraId="347CFB09" w14:textId="49BE3FEF" w:rsidR="00E97ABB" w:rsidRDefault="00E97ABB">
          <w:pPr>
            <w:pStyle w:val="TOC1"/>
            <w:tabs>
              <w:tab w:val="right" w:leader="dot" w:pos="9350"/>
            </w:tabs>
            <w:rPr>
              <w:noProof/>
              <w:kern w:val="0"/>
              <w:sz w:val="22"/>
              <w:szCs w:val="22"/>
              <w:lang w:eastAsia="en-US"/>
            </w:rPr>
          </w:pPr>
          <w:hyperlink w:anchor="_Toc86847449" w:history="1">
            <w:r w:rsidRPr="003F715F">
              <w:rPr>
                <w:rStyle w:val="Hyperlink"/>
                <w:noProof/>
              </w:rPr>
              <w:t>Conclusion</w:t>
            </w:r>
            <w:r>
              <w:rPr>
                <w:noProof/>
                <w:webHidden/>
              </w:rPr>
              <w:tab/>
            </w:r>
            <w:r>
              <w:rPr>
                <w:noProof/>
                <w:webHidden/>
              </w:rPr>
              <w:fldChar w:fldCharType="begin"/>
            </w:r>
            <w:r>
              <w:rPr>
                <w:noProof/>
                <w:webHidden/>
              </w:rPr>
              <w:instrText xml:space="preserve"> PAGEREF _Toc86847449 \h </w:instrText>
            </w:r>
            <w:r>
              <w:rPr>
                <w:noProof/>
                <w:webHidden/>
              </w:rPr>
            </w:r>
            <w:r>
              <w:rPr>
                <w:noProof/>
                <w:webHidden/>
              </w:rPr>
              <w:fldChar w:fldCharType="separate"/>
            </w:r>
            <w:r>
              <w:rPr>
                <w:noProof/>
                <w:webHidden/>
              </w:rPr>
              <w:t>8</w:t>
            </w:r>
            <w:r>
              <w:rPr>
                <w:noProof/>
                <w:webHidden/>
              </w:rPr>
              <w:fldChar w:fldCharType="end"/>
            </w:r>
          </w:hyperlink>
        </w:p>
        <w:p w14:paraId="39B769C0" w14:textId="18479DA0" w:rsidR="00E97ABB" w:rsidRDefault="00E97ABB">
          <w:pPr>
            <w:pStyle w:val="TOC1"/>
            <w:tabs>
              <w:tab w:val="right" w:leader="dot" w:pos="9350"/>
            </w:tabs>
            <w:rPr>
              <w:noProof/>
              <w:kern w:val="0"/>
              <w:sz w:val="22"/>
              <w:szCs w:val="22"/>
              <w:lang w:eastAsia="en-US"/>
            </w:rPr>
          </w:pPr>
          <w:hyperlink w:anchor="_Toc86847450" w:history="1">
            <w:r w:rsidRPr="003F715F">
              <w:rPr>
                <w:rStyle w:val="Hyperlink"/>
                <w:noProof/>
              </w:rPr>
              <w:t>References</w:t>
            </w:r>
            <w:r>
              <w:rPr>
                <w:noProof/>
                <w:webHidden/>
              </w:rPr>
              <w:tab/>
            </w:r>
            <w:r>
              <w:rPr>
                <w:noProof/>
                <w:webHidden/>
              </w:rPr>
              <w:fldChar w:fldCharType="begin"/>
            </w:r>
            <w:r>
              <w:rPr>
                <w:noProof/>
                <w:webHidden/>
              </w:rPr>
              <w:instrText xml:space="preserve"> PAGEREF _Toc86847450 \h </w:instrText>
            </w:r>
            <w:r>
              <w:rPr>
                <w:noProof/>
                <w:webHidden/>
              </w:rPr>
            </w:r>
            <w:r>
              <w:rPr>
                <w:noProof/>
                <w:webHidden/>
              </w:rPr>
              <w:fldChar w:fldCharType="separate"/>
            </w:r>
            <w:r>
              <w:rPr>
                <w:noProof/>
                <w:webHidden/>
              </w:rPr>
              <w:t>9</w:t>
            </w:r>
            <w:r>
              <w:rPr>
                <w:noProof/>
                <w:webHidden/>
              </w:rPr>
              <w:fldChar w:fldCharType="end"/>
            </w:r>
          </w:hyperlink>
        </w:p>
        <w:p w14:paraId="4C60D0A7" w14:textId="18B17CD3" w:rsidR="00E97ABB" w:rsidRDefault="00E97ABB">
          <w:pPr>
            <w:pStyle w:val="TOC1"/>
            <w:tabs>
              <w:tab w:val="right" w:leader="dot" w:pos="9350"/>
            </w:tabs>
            <w:rPr>
              <w:noProof/>
              <w:kern w:val="0"/>
              <w:sz w:val="22"/>
              <w:szCs w:val="22"/>
              <w:lang w:eastAsia="en-US"/>
            </w:rPr>
          </w:pPr>
          <w:hyperlink w:anchor="_Toc86847451" w:history="1">
            <w:r w:rsidRPr="003F715F">
              <w:rPr>
                <w:rStyle w:val="Hyperlink"/>
                <w:noProof/>
              </w:rPr>
              <w:t>Table of Figures</w:t>
            </w:r>
            <w:r>
              <w:rPr>
                <w:noProof/>
                <w:webHidden/>
              </w:rPr>
              <w:tab/>
            </w:r>
            <w:r>
              <w:rPr>
                <w:noProof/>
                <w:webHidden/>
              </w:rPr>
              <w:fldChar w:fldCharType="begin"/>
            </w:r>
            <w:r>
              <w:rPr>
                <w:noProof/>
                <w:webHidden/>
              </w:rPr>
              <w:instrText xml:space="preserve"> PAGEREF _Toc86847451 \h </w:instrText>
            </w:r>
            <w:r>
              <w:rPr>
                <w:noProof/>
                <w:webHidden/>
              </w:rPr>
            </w:r>
            <w:r>
              <w:rPr>
                <w:noProof/>
                <w:webHidden/>
              </w:rPr>
              <w:fldChar w:fldCharType="separate"/>
            </w:r>
            <w:r>
              <w:rPr>
                <w:noProof/>
                <w:webHidden/>
              </w:rPr>
              <w:t>10</w:t>
            </w:r>
            <w:r>
              <w:rPr>
                <w:noProof/>
                <w:webHidden/>
              </w:rPr>
              <w:fldChar w:fldCharType="end"/>
            </w:r>
          </w:hyperlink>
        </w:p>
        <w:p w14:paraId="0FF6F34A" w14:textId="393171B5" w:rsidR="003A6523" w:rsidRDefault="003A6523">
          <w:r>
            <w:rPr>
              <w:b/>
              <w:bCs/>
              <w:noProof/>
            </w:rPr>
            <w:fldChar w:fldCharType="end"/>
          </w:r>
        </w:p>
      </w:sdtContent>
    </w:sdt>
    <w:p w14:paraId="3846CC33" w14:textId="44D27420" w:rsidR="003A6523" w:rsidRDefault="008C763B">
      <w:r>
        <w:t>Table of Figures</w:t>
      </w:r>
    </w:p>
    <w:p w14:paraId="456FE1A2" w14:textId="44F9892B" w:rsidR="008B0CCE" w:rsidRDefault="008B0CCE">
      <w:pPr>
        <w:pStyle w:val="TableofFigures"/>
        <w:tabs>
          <w:tab w:val="right" w:leader="dot" w:pos="9350"/>
        </w:tabs>
        <w:rPr>
          <w:noProof/>
          <w:kern w:val="0"/>
          <w:sz w:val="22"/>
          <w:szCs w:val="22"/>
          <w:lang w:eastAsia="en-US"/>
        </w:rPr>
      </w:pPr>
      <w:r>
        <w:fldChar w:fldCharType="begin"/>
      </w:r>
      <w:r>
        <w:instrText xml:space="preserve"> TOC \h \z \c "Figure" </w:instrText>
      </w:r>
      <w:r>
        <w:fldChar w:fldCharType="separate"/>
      </w:r>
      <w:hyperlink w:anchor="_Toc86764415" w:history="1">
        <w:r w:rsidRPr="000470B6">
          <w:rPr>
            <w:rStyle w:val="Hyperlink"/>
            <w:noProof/>
          </w:rPr>
          <w:t>Figure 1 Speed vs. Cost</w:t>
        </w:r>
        <w:r>
          <w:rPr>
            <w:noProof/>
            <w:webHidden/>
          </w:rPr>
          <w:tab/>
        </w:r>
        <w:r>
          <w:rPr>
            <w:noProof/>
            <w:webHidden/>
          </w:rPr>
          <w:fldChar w:fldCharType="begin"/>
        </w:r>
        <w:r>
          <w:rPr>
            <w:noProof/>
            <w:webHidden/>
          </w:rPr>
          <w:instrText xml:space="preserve"> PAGEREF _Toc86764415 \h </w:instrText>
        </w:r>
        <w:r>
          <w:rPr>
            <w:noProof/>
            <w:webHidden/>
          </w:rPr>
        </w:r>
        <w:r>
          <w:rPr>
            <w:noProof/>
            <w:webHidden/>
          </w:rPr>
          <w:fldChar w:fldCharType="separate"/>
        </w:r>
        <w:r>
          <w:rPr>
            <w:noProof/>
            <w:webHidden/>
          </w:rPr>
          <w:t>9</w:t>
        </w:r>
        <w:r>
          <w:rPr>
            <w:noProof/>
            <w:webHidden/>
          </w:rPr>
          <w:fldChar w:fldCharType="end"/>
        </w:r>
      </w:hyperlink>
    </w:p>
    <w:p w14:paraId="702FEACD" w14:textId="0B262954" w:rsidR="008B0CCE" w:rsidRDefault="00E97ABB">
      <w:pPr>
        <w:pStyle w:val="TableofFigures"/>
        <w:tabs>
          <w:tab w:val="right" w:leader="dot" w:pos="9350"/>
        </w:tabs>
        <w:rPr>
          <w:noProof/>
          <w:kern w:val="0"/>
          <w:sz w:val="22"/>
          <w:szCs w:val="22"/>
          <w:lang w:eastAsia="en-US"/>
        </w:rPr>
      </w:pPr>
      <w:hyperlink w:anchor="_Toc86764416" w:history="1">
        <w:r w:rsidR="008B0CCE" w:rsidRPr="000470B6">
          <w:rPr>
            <w:rStyle w:val="Hyperlink"/>
            <w:noProof/>
          </w:rPr>
          <w:t>Figure 2 Hard Disk</w:t>
        </w:r>
        <w:r w:rsidR="008B0CCE">
          <w:rPr>
            <w:noProof/>
            <w:webHidden/>
          </w:rPr>
          <w:tab/>
        </w:r>
        <w:r w:rsidR="008B0CCE">
          <w:rPr>
            <w:noProof/>
            <w:webHidden/>
          </w:rPr>
          <w:fldChar w:fldCharType="begin"/>
        </w:r>
        <w:r w:rsidR="008B0CCE">
          <w:rPr>
            <w:noProof/>
            <w:webHidden/>
          </w:rPr>
          <w:instrText xml:space="preserve"> PAGEREF _Toc86764416 \h </w:instrText>
        </w:r>
        <w:r w:rsidR="008B0CCE">
          <w:rPr>
            <w:noProof/>
            <w:webHidden/>
          </w:rPr>
        </w:r>
        <w:r w:rsidR="008B0CCE">
          <w:rPr>
            <w:noProof/>
            <w:webHidden/>
          </w:rPr>
          <w:fldChar w:fldCharType="separate"/>
        </w:r>
        <w:r w:rsidR="008B0CCE">
          <w:rPr>
            <w:noProof/>
            <w:webHidden/>
          </w:rPr>
          <w:t>9</w:t>
        </w:r>
        <w:r w:rsidR="008B0CCE">
          <w:rPr>
            <w:noProof/>
            <w:webHidden/>
          </w:rPr>
          <w:fldChar w:fldCharType="end"/>
        </w:r>
      </w:hyperlink>
    </w:p>
    <w:p w14:paraId="794FAA56" w14:textId="6FA67486" w:rsidR="008B0CCE" w:rsidRDefault="00E97ABB">
      <w:pPr>
        <w:pStyle w:val="TableofFigures"/>
        <w:tabs>
          <w:tab w:val="right" w:leader="dot" w:pos="9350"/>
        </w:tabs>
        <w:rPr>
          <w:noProof/>
          <w:kern w:val="0"/>
          <w:sz w:val="22"/>
          <w:szCs w:val="22"/>
          <w:lang w:eastAsia="en-US"/>
        </w:rPr>
      </w:pPr>
      <w:hyperlink w:anchor="_Toc86764417" w:history="1">
        <w:r w:rsidR="008B0CCE" w:rsidRPr="000470B6">
          <w:rPr>
            <w:rStyle w:val="Hyperlink"/>
            <w:noProof/>
          </w:rPr>
          <w:t>Figure 3 Cache Memory</w:t>
        </w:r>
        <w:r w:rsidR="008B0CCE">
          <w:rPr>
            <w:noProof/>
            <w:webHidden/>
          </w:rPr>
          <w:tab/>
        </w:r>
        <w:r w:rsidR="008B0CCE">
          <w:rPr>
            <w:noProof/>
            <w:webHidden/>
          </w:rPr>
          <w:fldChar w:fldCharType="begin"/>
        </w:r>
        <w:r w:rsidR="008B0CCE">
          <w:rPr>
            <w:noProof/>
            <w:webHidden/>
          </w:rPr>
          <w:instrText xml:space="preserve"> PAGEREF _Toc86764417 \h </w:instrText>
        </w:r>
        <w:r w:rsidR="008B0CCE">
          <w:rPr>
            <w:noProof/>
            <w:webHidden/>
          </w:rPr>
        </w:r>
        <w:r w:rsidR="008B0CCE">
          <w:rPr>
            <w:noProof/>
            <w:webHidden/>
          </w:rPr>
          <w:fldChar w:fldCharType="separate"/>
        </w:r>
        <w:r w:rsidR="008B0CCE">
          <w:rPr>
            <w:noProof/>
            <w:webHidden/>
          </w:rPr>
          <w:t>9</w:t>
        </w:r>
        <w:r w:rsidR="008B0CCE">
          <w:rPr>
            <w:noProof/>
            <w:webHidden/>
          </w:rPr>
          <w:fldChar w:fldCharType="end"/>
        </w:r>
      </w:hyperlink>
    </w:p>
    <w:p w14:paraId="0046ACCB" w14:textId="7F8B8711" w:rsidR="008B0CCE" w:rsidRDefault="00E97ABB">
      <w:pPr>
        <w:pStyle w:val="TableofFigures"/>
        <w:tabs>
          <w:tab w:val="right" w:leader="dot" w:pos="9350"/>
        </w:tabs>
        <w:rPr>
          <w:noProof/>
          <w:kern w:val="0"/>
          <w:sz w:val="22"/>
          <w:szCs w:val="22"/>
          <w:lang w:eastAsia="en-US"/>
        </w:rPr>
      </w:pPr>
      <w:hyperlink w:anchor="_Toc86764418" w:history="1">
        <w:r w:rsidR="008B0CCE" w:rsidRPr="000470B6">
          <w:rPr>
            <w:rStyle w:val="Hyperlink"/>
            <w:noProof/>
          </w:rPr>
          <w:t>Figure 4 Cache Location</w:t>
        </w:r>
        <w:r w:rsidR="008B0CCE">
          <w:rPr>
            <w:noProof/>
            <w:webHidden/>
          </w:rPr>
          <w:tab/>
        </w:r>
        <w:r w:rsidR="008B0CCE">
          <w:rPr>
            <w:noProof/>
            <w:webHidden/>
          </w:rPr>
          <w:fldChar w:fldCharType="begin"/>
        </w:r>
        <w:r w:rsidR="008B0CCE">
          <w:rPr>
            <w:noProof/>
            <w:webHidden/>
          </w:rPr>
          <w:instrText xml:space="preserve"> PAGEREF _Toc86764418 \h </w:instrText>
        </w:r>
        <w:r w:rsidR="008B0CCE">
          <w:rPr>
            <w:noProof/>
            <w:webHidden/>
          </w:rPr>
        </w:r>
        <w:r w:rsidR="008B0CCE">
          <w:rPr>
            <w:noProof/>
            <w:webHidden/>
          </w:rPr>
          <w:fldChar w:fldCharType="separate"/>
        </w:r>
        <w:r w:rsidR="008B0CCE">
          <w:rPr>
            <w:noProof/>
            <w:webHidden/>
          </w:rPr>
          <w:t>9</w:t>
        </w:r>
        <w:r w:rsidR="008B0CCE">
          <w:rPr>
            <w:noProof/>
            <w:webHidden/>
          </w:rPr>
          <w:fldChar w:fldCharType="end"/>
        </w:r>
      </w:hyperlink>
    </w:p>
    <w:p w14:paraId="16CCA9AC" w14:textId="2C53D656" w:rsidR="003A6523" w:rsidRDefault="008B0CCE">
      <w:r>
        <w:fldChar w:fldCharType="end"/>
      </w:r>
      <w:r w:rsidR="00A4492B">
        <w:t xml:space="preserve"> </w:t>
      </w:r>
    </w:p>
    <w:bookmarkStart w:id="1" w:name="_Toc86847444"/>
    <w:p w14:paraId="13CB74D7" w14:textId="5DFEECF7" w:rsidR="00E81978" w:rsidRDefault="00E97ABB">
      <w:pPr>
        <w:pStyle w:val="SectionTitle"/>
      </w:pPr>
      <w:sdt>
        <w:sdtPr>
          <w:alias w:val="Section title:"/>
          <w:tag w:val="Section title:"/>
          <w:id w:val="984196707"/>
          <w:placeholder>
            <w:docPart w:val="C284B1ACC0254D78A891E7BEFC6CED57"/>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3A6523">
            <w:t>Cache Memory</w:t>
          </w:r>
        </w:sdtContent>
      </w:sdt>
      <w:bookmarkEnd w:id="1"/>
    </w:p>
    <w:p w14:paraId="2C79B036" w14:textId="6BF49556" w:rsidR="00B172E6" w:rsidRDefault="00862CDF" w:rsidP="00796EB3">
      <w:r>
        <w:t xml:space="preserve">In the modern world of </w:t>
      </w:r>
      <w:r w:rsidR="00010148">
        <w:t xml:space="preserve">the internet of things, </w:t>
      </w:r>
      <w:r w:rsidR="00204B86">
        <w:t>information and big data are</w:t>
      </w:r>
      <w:r w:rsidR="00010148">
        <w:t xml:space="preserve"> all around us. From what</w:t>
      </w:r>
      <w:r w:rsidR="00C16743">
        <w:t xml:space="preserve"> we see, </w:t>
      </w:r>
      <w:r w:rsidR="00010148">
        <w:t xml:space="preserve">to what we </w:t>
      </w:r>
      <w:r w:rsidR="00C16743">
        <w:t xml:space="preserve">hear, </w:t>
      </w:r>
      <w:r w:rsidR="00010148">
        <w:t xml:space="preserve">to what </w:t>
      </w:r>
      <w:r w:rsidR="00E31AF4">
        <w:t>we</w:t>
      </w:r>
      <w:r w:rsidR="00010148">
        <w:t xml:space="preserve"> </w:t>
      </w:r>
      <w:r w:rsidR="00847A0A">
        <w:t>upload to the internet</w:t>
      </w:r>
      <w:r w:rsidR="00010148">
        <w:t xml:space="preserve">, and even </w:t>
      </w:r>
      <w:r w:rsidR="003964B7">
        <w:t xml:space="preserve">download </w:t>
      </w:r>
      <w:r w:rsidR="00847A0A">
        <w:t xml:space="preserve">from it </w:t>
      </w:r>
      <w:r w:rsidR="00010148">
        <w:t xml:space="preserve">is ready to be processed and analyzed. </w:t>
      </w:r>
      <w:r w:rsidR="007C3044">
        <w:t>As b</w:t>
      </w:r>
      <w:r w:rsidR="003964B7">
        <w:t xml:space="preserve">ig data is becoming a more prominent part of our society and </w:t>
      </w:r>
      <w:r w:rsidR="00E31AF4">
        <w:t xml:space="preserve">increasingly </w:t>
      </w:r>
      <w:r w:rsidR="007C3044">
        <w:t xml:space="preserve">more </w:t>
      </w:r>
      <w:r w:rsidR="00E16C15">
        <w:t>involved in</w:t>
      </w:r>
      <w:r w:rsidR="003964B7">
        <w:t xml:space="preserve"> our day-to-day operations</w:t>
      </w:r>
      <w:r w:rsidR="00CD57FF">
        <w:t xml:space="preserve"> has </w:t>
      </w:r>
      <w:r w:rsidR="00D9683F">
        <w:t>driven the</w:t>
      </w:r>
      <w:r w:rsidR="00A2016B">
        <w:t xml:space="preserve"> innovation </w:t>
      </w:r>
      <w:r w:rsidR="002833A2">
        <w:t>of</w:t>
      </w:r>
      <w:r w:rsidR="00A2016B">
        <w:t xml:space="preserve"> processor </w:t>
      </w:r>
      <w:r w:rsidR="00144681">
        <w:t xml:space="preserve">architecture </w:t>
      </w:r>
      <w:r w:rsidR="00A2016B">
        <w:t>design</w:t>
      </w:r>
      <w:r w:rsidR="00D9683F">
        <w:t>. H</w:t>
      </w:r>
      <w:r w:rsidR="00574EC9">
        <w:t xml:space="preserve">owever, there hasn’t been much innovation in storage </w:t>
      </w:r>
      <w:r w:rsidR="00120630">
        <w:t>or on</w:t>
      </w:r>
      <w:r w:rsidR="00026CFB">
        <w:t>-</w:t>
      </w:r>
      <w:r w:rsidR="00120630">
        <w:t>chip off</w:t>
      </w:r>
      <w:r w:rsidR="00026CFB">
        <w:t>-</w:t>
      </w:r>
      <w:r w:rsidR="00120630">
        <w:t>chip</w:t>
      </w:r>
      <w:r w:rsidR="00574EC9">
        <w:t xml:space="preserve"> memory </w:t>
      </w:r>
      <w:r w:rsidR="009378C8">
        <w:t>architectures</w:t>
      </w:r>
      <w:r w:rsidR="00574EC9">
        <w:t>.</w:t>
      </w:r>
      <w:r w:rsidR="00857C82">
        <w:t xml:space="preserve"> </w:t>
      </w:r>
      <w:r w:rsidR="00574EC9">
        <w:t xml:space="preserve">With processor innovation leading towards multi-core designs </w:t>
      </w:r>
      <w:r w:rsidR="001557DD">
        <w:t>that</w:t>
      </w:r>
      <w:r w:rsidR="00574EC9">
        <w:t xml:space="preserve"> vastly improve</w:t>
      </w:r>
      <w:r w:rsidR="00CD4C72">
        <w:t>s</w:t>
      </w:r>
      <w:r w:rsidR="00574EC9">
        <w:t xml:space="preserve"> performance, calls </w:t>
      </w:r>
      <w:r w:rsidR="00857C82">
        <w:t>to action the ever-growing need to process big data at a faster, more efficient rate.</w:t>
      </w:r>
      <w:r w:rsidR="007A7A78">
        <w:t xml:space="preserve"> Dedicating resources to research novel</w:t>
      </w:r>
      <w:r w:rsidR="00010148">
        <w:t xml:space="preserve"> </w:t>
      </w:r>
      <w:r w:rsidR="007A7A78">
        <w:t>i</w:t>
      </w:r>
      <w:r w:rsidR="003964B7">
        <w:t>nnovations toward cache memory may be a viable solution to this problem</w:t>
      </w:r>
      <w:r w:rsidR="00204B86">
        <w:t xml:space="preserve"> in accelerating the pace we can process data</w:t>
      </w:r>
      <w:r w:rsidR="003964B7">
        <w:t xml:space="preserve">. </w:t>
      </w:r>
    </w:p>
    <w:p w14:paraId="5B9761C2" w14:textId="566ECAB4" w:rsidR="003964B7" w:rsidRDefault="003964B7" w:rsidP="00010148">
      <w:r>
        <w:t>Therefore, th</w:t>
      </w:r>
      <w:r w:rsidR="00204B86">
        <w:t>is paper aims to investigate the functions</w:t>
      </w:r>
      <w:r>
        <w:t xml:space="preserve"> and processes </w:t>
      </w:r>
      <w:r w:rsidR="00796EB3">
        <w:t xml:space="preserve">in the scope of </w:t>
      </w:r>
      <w:r>
        <w:t>cache memor</w:t>
      </w:r>
      <w:r w:rsidR="00796EB3">
        <w:t>y</w:t>
      </w:r>
      <w:r w:rsidR="00204B86">
        <w:t xml:space="preserve"> systems</w:t>
      </w:r>
      <w:r w:rsidR="007A7A78">
        <w:t xml:space="preserve"> while also analyzing the different performance scenarios with </w:t>
      </w:r>
      <w:r w:rsidR="00E13458">
        <w:t>varying</w:t>
      </w:r>
      <w:r w:rsidR="007A7A78">
        <w:t xml:space="preserve"> architectures </w:t>
      </w:r>
      <w:r w:rsidR="003A3C8A">
        <w:t>at</w:t>
      </w:r>
      <w:r w:rsidR="007A7A78">
        <w:t xml:space="preserve"> </w:t>
      </w:r>
      <w:r w:rsidR="00E13458">
        <w:t xml:space="preserve">the </w:t>
      </w:r>
      <w:r w:rsidR="007A7A78">
        <w:t xml:space="preserve">cache level. </w:t>
      </w:r>
      <w:r w:rsidR="00796EB3">
        <w:t>The cache</w:t>
      </w:r>
      <w:r w:rsidR="003A3C8A">
        <w:t xml:space="preserve"> memory</w:t>
      </w:r>
      <w:r w:rsidR="00796EB3">
        <w:t xml:space="preserve"> component of a computer is the fastest memory available within the architecture of a computer</w:t>
      </w:r>
      <w:r w:rsidR="00903E54">
        <w:t xml:space="preserve"> compared to its other memory counterparts</w:t>
      </w:r>
      <w:r w:rsidR="00796EB3">
        <w:t>. Additionally, there will be an analysis of the different levels of cache memory in</w:t>
      </w:r>
      <w:r w:rsidR="00204B86">
        <w:t xml:space="preserve"> the</w:t>
      </w:r>
      <w:r w:rsidR="00796EB3">
        <w:t xml:space="preserve"> form of L1, L2, and L3. </w:t>
      </w:r>
      <w:r w:rsidR="00204B86">
        <w:t>There will also be a brief overview of the history, evolution, and future of this component as well.</w:t>
      </w:r>
    </w:p>
    <w:p w14:paraId="7091B248" w14:textId="77777777" w:rsidR="00010148" w:rsidRDefault="00010148" w:rsidP="00204B86">
      <w:pPr>
        <w:ind w:firstLine="0"/>
      </w:pPr>
    </w:p>
    <w:p w14:paraId="6F42E99C" w14:textId="0A500162" w:rsidR="00E81978" w:rsidRDefault="00010148">
      <w:pPr>
        <w:pStyle w:val="Heading1"/>
      </w:pPr>
      <w:bookmarkStart w:id="2" w:name="_Toc86847445"/>
      <w:r>
        <w:t>Brief Overview of Memory Architectures</w:t>
      </w:r>
      <w:bookmarkEnd w:id="2"/>
    </w:p>
    <w:p w14:paraId="75090413" w14:textId="10E10FB2" w:rsidR="00E81978" w:rsidRDefault="00204B86">
      <w:r>
        <w:t>Modern</w:t>
      </w:r>
      <w:r w:rsidR="00626FF3">
        <w:t>-</w:t>
      </w:r>
      <w:r>
        <w:t xml:space="preserve">day computers are composed of intricate systems which are comprised of smaller sub-systems. Computer memory is no exception to that. Computers have </w:t>
      </w:r>
      <w:r w:rsidR="00626FF3">
        <w:t>v</w:t>
      </w:r>
      <w:r>
        <w:t>arious types of memory in the form of hard disks, solid</w:t>
      </w:r>
      <w:r w:rsidR="00626FF3">
        <w:t>-</w:t>
      </w:r>
      <w:r>
        <w:t>state drives, registers, and cache systems</w:t>
      </w:r>
      <w:r w:rsidR="007C18BC">
        <w:t xml:space="preserve"> (see </w:t>
      </w:r>
      <w:r w:rsidR="008B0CCE">
        <w:t>figure 1)</w:t>
      </w:r>
      <w:r>
        <w:t xml:space="preserve">. </w:t>
      </w:r>
      <w:r>
        <w:lastRenderedPageBreak/>
        <w:t>These components makeup computer storage and memory</w:t>
      </w:r>
      <w:r w:rsidR="00626FF3">
        <w:t>,</w:t>
      </w:r>
      <w:r>
        <w:t xml:space="preserve"> which allows the computer to store, process, and analyze data in an efficient, timely manner.</w:t>
      </w:r>
      <w:r w:rsidR="00E56111">
        <w:t xml:space="preserve"> </w:t>
      </w:r>
    </w:p>
    <w:p w14:paraId="467166E8" w14:textId="5889DB4F" w:rsidR="00D3722A" w:rsidRDefault="00D3722A">
      <w:r>
        <w:t xml:space="preserve">Hard disk drives </w:t>
      </w:r>
      <w:r w:rsidR="00657762">
        <w:t>are composed of</w:t>
      </w:r>
      <w:r w:rsidR="00DD2671">
        <w:t xml:space="preserve"> magnetized</w:t>
      </w:r>
      <w:r w:rsidR="00F14FE7">
        <w:t>,</w:t>
      </w:r>
      <w:r w:rsidR="00657762">
        <w:t xml:space="preserve"> mechanical rotating </w:t>
      </w:r>
      <w:r w:rsidR="00D21FEE">
        <w:t>disks</w:t>
      </w:r>
      <w:r w:rsidR="00F14FE7">
        <w:t xml:space="preserve"> </w:t>
      </w:r>
      <w:r w:rsidR="000C3E25">
        <w:t>which</w:t>
      </w:r>
      <w:r w:rsidR="00F14FE7">
        <w:t xml:space="preserve"> stores data by magnetizing certain regions on </w:t>
      </w:r>
      <w:r w:rsidR="002B6396">
        <w:t>the disk</w:t>
      </w:r>
      <w:r w:rsidR="003C7D05">
        <w:t xml:space="preserve"> (see figure </w:t>
      </w:r>
      <w:r w:rsidR="008B0CCE">
        <w:t>2</w:t>
      </w:r>
      <w:r w:rsidR="003C7D05">
        <w:t>)</w:t>
      </w:r>
      <w:r w:rsidR="002B6396">
        <w:t>. If the region is magnetized</w:t>
      </w:r>
      <w:r w:rsidR="00626FF3">
        <w:t>,</w:t>
      </w:r>
      <w:r w:rsidR="002B6396">
        <w:t xml:space="preserve"> then it is processed by the computer as a 1, and if not, then processed as a 0. </w:t>
      </w:r>
      <w:r w:rsidR="003C7D05">
        <w:t>Hard disks are the slowest</w:t>
      </w:r>
      <w:r w:rsidR="008F7509">
        <w:t xml:space="preserve"> type</w:t>
      </w:r>
      <w:r w:rsidR="003C7D05">
        <w:t xml:space="preserve"> of memory. </w:t>
      </w:r>
      <w:r w:rsidR="00D21FEE">
        <w:t xml:space="preserve">The hard disk can rotate </w:t>
      </w:r>
      <w:r w:rsidR="002148DC">
        <w:t xml:space="preserve">at either 5400 RPM or 7200 RPM. They can typically only </w:t>
      </w:r>
      <w:r w:rsidR="000C3593">
        <w:t xml:space="preserve">transfer data at a rate of 80 to 150 </w:t>
      </w:r>
      <w:r w:rsidR="000E1D9D">
        <w:t>Mbps</w:t>
      </w:r>
      <w:r w:rsidR="000C3593">
        <w:t xml:space="preserve">. </w:t>
      </w:r>
      <w:r w:rsidR="00667026">
        <w:t>However,</w:t>
      </w:r>
      <w:r w:rsidR="00AB03F6">
        <w:t xml:space="preserve"> in contrast</w:t>
      </w:r>
      <w:r w:rsidR="00626FF3">
        <w:t>,</w:t>
      </w:r>
      <w:r w:rsidR="00AB03F6">
        <w:t xml:space="preserve"> </w:t>
      </w:r>
      <w:r w:rsidR="008F7509">
        <w:t xml:space="preserve">the speed at which a </w:t>
      </w:r>
      <w:r w:rsidR="00CB762E">
        <w:t>modern-day</w:t>
      </w:r>
      <w:r w:rsidR="008F7509">
        <w:t xml:space="preserve"> processor can </w:t>
      </w:r>
      <w:r w:rsidR="00CB762E">
        <w:t xml:space="preserve">take information is between one to four gigahertz. </w:t>
      </w:r>
    </w:p>
    <w:p w14:paraId="550BF668" w14:textId="6C2289D5" w:rsidR="00FD3C96" w:rsidRDefault="007F22A7" w:rsidP="00FD3C96">
      <w:r>
        <w:t xml:space="preserve">Solid State Drives (SSD) </w:t>
      </w:r>
      <w:r w:rsidR="003E32C7">
        <w:t>are</w:t>
      </w:r>
      <w:r w:rsidR="00FD3C96">
        <w:t xml:space="preserve"> a sufficient improvement over the </w:t>
      </w:r>
      <w:proofErr w:type="gramStart"/>
      <w:r w:rsidR="00FD3C96">
        <w:t>aforementioned hard</w:t>
      </w:r>
      <w:proofErr w:type="gramEnd"/>
      <w:r w:rsidR="00FD3C96">
        <w:t xml:space="preserve"> disk. SSDs use </w:t>
      </w:r>
      <w:r w:rsidR="00EB301C">
        <w:t xml:space="preserve">a flash memory </w:t>
      </w:r>
      <w:r w:rsidR="003460A3">
        <w:t xml:space="preserve">block </w:t>
      </w:r>
      <w:r w:rsidR="00626FF3">
        <w:t>that</w:t>
      </w:r>
      <w:r w:rsidR="003460A3">
        <w:t xml:space="preserve"> writes I/O operations </w:t>
      </w:r>
      <w:r w:rsidR="00C054AB">
        <w:t xml:space="preserve">to </w:t>
      </w:r>
      <w:r w:rsidR="00986482">
        <w:t>their</w:t>
      </w:r>
      <w:r w:rsidR="00C054AB">
        <w:t xml:space="preserve"> pages while simultaneously erasing data as well. </w:t>
      </w:r>
      <w:r w:rsidR="00806BB6">
        <w:t>The speed at which this can be done is anywhere between 500 – 3,500 MB/s. However, d</w:t>
      </w:r>
      <w:r w:rsidR="00B938BF">
        <w:t xml:space="preserve">ue to the </w:t>
      </w:r>
      <w:r w:rsidR="0058426C">
        <w:t>erase-before-writing feature</w:t>
      </w:r>
      <w:r w:rsidR="00986482">
        <w:t>,</w:t>
      </w:r>
      <w:r w:rsidR="0058426C">
        <w:t xml:space="preserve"> it is</w:t>
      </w:r>
      <w:r w:rsidR="0082761A">
        <w:t xml:space="preserve"> no</w:t>
      </w:r>
      <w:r w:rsidR="0058426C">
        <w:t>t cost</w:t>
      </w:r>
      <w:r w:rsidR="00986482">
        <w:t>-</w:t>
      </w:r>
      <w:r w:rsidR="0058426C">
        <w:t>effective in performance</w:t>
      </w:r>
      <w:r w:rsidR="000F0E10">
        <w:t xml:space="preserve"> but still a much better alternative to hard disks. </w:t>
      </w:r>
    </w:p>
    <w:p w14:paraId="31638817" w14:textId="0466C3EF" w:rsidR="00204B86" w:rsidRDefault="00C53A3A">
      <w:r>
        <w:t xml:space="preserve">The </w:t>
      </w:r>
      <w:r w:rsidR="00BB6C22">
        <w:t>Ca</w:t>
      </w:r>
      <w:r>
        <w:t>che memory of a system is a tiny yet blazi</w:t>
      </w:r>
      <w:r w:rsidR="001E1CE6">
        <w:t xml:space="preserve">ng fast component </w:t>
      </w:r>
      <w:r w:rsidR="00986482">
        <w:t>that</w:t>
      </w:r>
      <w:r w:rsidR="001E1CE6">
        <w:t xml:space="preserve"> allows</w:t>
      </w:r>
      <w:r w:rsidR="002D6AB2">
        <w:t xml:space="preserve"> the fastest access to data </w:t>
      </w:r>
      <w:r w:rsidR="007F4E65">
        <w:t>in a computer</w:t>
      </w:r>
      <w:r w:rsidR="00131B5A">
        <w:t xml:space="preserve"> (see figure 3)</w:t>
      </w:r>
      <w:r w:rsidR="007F4E65">
        <w:t xml:space="preserve">. The cache memory is located between the central processing unit and the </w:t>
      </w:r>
      <w:r w:rsidR="00BE6D00">
        <w:t>RAM</w:t>
      </w:r>
      <w:r w:rsidR="00131B5A">
        <w:t xml:space="preserve"> (see figure 4)</w:t>
      </w:r>
      <w:r w:rsidR="00BE6D00">
        <w:t xml:space="preserve">. </w:t>
      </w:r>
      <w:r w:rsidR="00083668">
        <w:t xml:space="preserve">Its primary purpose is to </w:t>
      </w:r>
      <w:r w:rsidR="009D503C" w:rsidRPr="009D503C">
        <w:t>ameliorate</w:t>
      </w:r>
      <w:r w:rsidR="00DE6EF5">
        <w:t xml:space="preserve"> the </w:t>
      </w:r>
      <w:r w:rsidR="00851F63">
        <w:t xml:space="preserve">slow performance of other memory components and to ensure close to access time of the operations needed by the CPU. </w:t>
      </w:r>
    </w:p>
    <w:p w14:paraId="0BAADC6C" w14:textId="2947A785" w:rsidR="002A6171" w:rsidRDefault="002A6171" w:rsidP="002A6171">
      <w:pPr>
        <w:ind w:firstLine="0"/>
      </w:pPr>
    </w:p>
    <w:p w14:paraId="38252626" w14:textId="77777777" w:rsidR="002A6171" w:rsidRPr="00E97ABB" w:rsidRDefault="002A6171" w:rsidP="00E97ABB">
      <w:pPr>
        <w:pStyle w:val="Heading2"/>
      </w:pPr>
      <w:bookmarkStart w:id="3" w:name="_Toc86847446"/>
      <w:r w:rsidRPr="00E97ABB">
        <w:t>Cache Memory Hierarchy</w:t>
      </w:r>
      <w:bookmarkEnd w:id="3"/>
    </w:p>
    <w:p w14:paraId="3CF257F5" w14:textId="0168A5FD" w:rsidR="002A6171" w:rsidRDefault="002A6171" w:rsidP="002A6171">
      <w:pPr>
        <w:ind w:firstLine="0"/>
      </w:pPr>
      <w:r>
        <w:tab/>
      </w:r>
      <w:r w:rsidR="00764944">
        <w:t>Computers have a multitude of different memory systems in</w:t>
      </w:r>
      <w:r w:rsidR="006336D2">
        <w:t xml:space="preserve"> which all have their unique purposes. The uses of these systems a</w:t>
      </w:r>
      <w:r w:rsidR="00A32A59">
        <w:t>re measured by</w:t>
      </w:r>
      <w:r w:rsidR="005A15DC">
        <w:t xml:space="preserve"> their speed vs. cost (see figure 1). These memory systems are either volatile or non-volatile. </w:t>
      </w:r>
      <w:r w:rsidR="0060421A">
        <w:t>Volatile systems lose their state</w:t>
      </w:r>
      <w:r w:rsidR="000B6D44">
        <w:t xml:space="preserve"> (stored </w:t>
      </w:r>
      <w:r w:rsidR="000B6D44">
        <w:lastRenderedPageBreak/>
        <w:t xml:space="preserve">inputs) </w:t>
      </w:r>
      <w:r w:rsidR="003907BE">
        <w:t>when the system is powered down, or the systems can be non-volatile</w:t>
      </w:r>
      <w:r w:rsidR="006A1AE2">
        <w:t>,</w:t>
      </w:r>
      <w:r w:rsidR="003907BE">
        <w:t xml:space="preserve"> which means they can </w:t>
      </w:r>
      <w:r w:rsidR="00A22860">
        <w:t xml:space="preserve">preserve their stored inputs. </w:t>
      </w:r>
      <w:r w:rsidR="007B5724">
        <w:t xml:space="preserve">The cache memory system is </w:t>
      </w:r>
      <w:r w:rsidR="006A1AE2">
        <w:t>volatil</w:t>
      </w:r>
      <w:r w:rsidR="007B5724">
        <w:t>e, losing its information to send to the processor once the system is shut down.</w:t>
      </w:r>
    </w:p>
    <w:p w14:paraId="4E7830FD" w14:textId="75FE3233" w:rsidR="007B5724" w:rsidRDefault="007B5724" w:rsidP="002A6171">
      <w:pPr>
        <w:ind w:firstLine="0"/>
      </w:pPr>
      <w:r>
        <w:tab/>
      </w:r>
      <w:r w:rsidR="000049D8">
        <w:t xml:space="preserve">The cache memory system also has a type of functionality </w:t>
      </w:r>
      <w:r w:rsidR="00D95077">
        <w:t xml:space="preserve">regarded as the cache controller. Cache controllers </w:t>
      </w:r>
      <w:r w:rsidR="006D2A89">
        <w:t xml:space="preserve">both </w:t>
      </w:r>
      <w:r w:rsidR="00D95077">
        <w:t>helps the cache handle the input</w:t>
      </w:r>
      <w:r w:rsidR="006D2A89">
        <w:t xml:space="preserve"> and sending the data over to the processor and other memory systems. </w:t>
      </w:r>
      <w:r w:rsidR="005E45A1">
        <w:t>When the CPU is ready and requests input from the cache, the controller then scans through each element in the cache and</w:t>
      </w:r>
      <w:r w:rsidR="006A1AE2">
        <w:t>,</w:t>
      </w:r>
      <w:r w:rsidR="005E45A1">
        <w:t xml:space="preserve"> </w:t>
      </w:r>
      <w:r w:rsidR="00D33D39">
        <w:t xml:space="preserve">if it is stored, sends the information to the processor. If the element is not available in the cache, </w:t>
      </w:r>
      <w:r w:rsidR="00502F29">
        <w:t>then the controller will signal to the RAM.</w:t>
      </w:r>
      <w:r w:rsidR="00CB4D04">
        <w:t xml:space="preserve"> All read</w:t>
      </w:r>
      <w:r w:rsidR="00616A02">
        <w:t xml:space="preserve">/write processes are also taken care of by the cache controller. </w:t>
      </w:r>
    </w:p>
    <w:p w14:paraId="53C7DAC3" w14:textId="46F0DD3D" w:rsidR="006C75F6" w:rsidRDefault="006C75F6" w:rsidP="002A6171">
      <w:pPr>
        <w:ind w:firstLine="0"/>
      </w:pPr>
      <w:r>
        <w:tab/>
        <w:t>Ca</w:t>
      </w:r>
      <w:r w:rsidR="000616DE">
        <w:t xml:space="preserve">che memory </w:t>
      </w:r>
      <w:r w:rsidR="00B37430">
        <w:t>store</w:t>
      </w:r>
      <w:r w:rsidR="000E7286">
        <w:t>s</w:t>
      </w:r>
      <w:r w:rsidR="00B37430">
        <w:t xml:space="preserve"> information for the processor to retrieve </w:t>
      </w:r>
      <w:r w:rsidR="0054057F">
        <w:t xml:space="preserve">and the information is searched through by the cache controller. If the cache controller </w:t>
      </w:r>
      <w:r w:rsidR="000E7286">
        <w:t>retrieval is successful</w:t>
      </w:r>
      <w:r w:rsidR="006A1AE2">
        <w:t>,</w:t>
      </w:r>
      <w:r w:rsidR="000E7286">
        <w:t xml:space="preserve"> then it is considered a cache hit, and if it is unsuccessful</w:t>
      </w:r>
      <w:r w:rsidR="006A1AE2">
        <w:t>,</w:t>
      </w:r>
      <w:r w:rsidR="000E7286">
        <w:t xml:space="preserve"> then it is considered a cache miss.</w:t>
      </w:r>
      <w:r w:rsidR="002B6141">
        <w:t xml:space="preserve"> A cache hit is when the data </w:t>
      </w:r>
      <w:r w:rsidR="00B968D6">
        <w:t>element is</w:t>
      </w:r>
      <w:r w:rsidR="002B6141">
        <w:t xml:space="preserve"> requested </w:t>
      </w:r>
      <w:r w:rsidR="00B968D6">
        <w:t>and is present within the cache and successfully retrieved</w:t>
      </w:r>
      <w:r w:rsidR="003F3078">
        <w:t xml:space="preserve"> by the controller. </w:t>
      </w:r>
      <w:r w:rsidR="0004579C">
        <w:t xml:space="preserve">A cache miss is when the data </w:t>
      </w:r>
      <w:r w:rsidR="006A1AE2">
        <w:t xml:space="preserve">is </w:t>
      </w:r>
      <w:r w:rsidR="0004579C">
        <w:t xml:space="preserve">requested from the </w:t>
      </w:r>
      <w:r w:rsidR="00A912AE">
        <w:t>cache</w:t>
      </w:r>
      <w:r w:rsidR="006A1AE2">
        <w:t>,</w:t>
      </w:r>
      <w:r w:rsidR="0004579C">
        <w:t xml:space="preserve"> and it is not </w:t>
      </w:r>
      <w:r w:rsidR="00973664">
        <w:t xml:space="preserve">available. </w:t>
      </w:r>
      <w:r w:rsidR="000F6686">
        <w:t>If the data is not available</w:t>
      </w:r>
      <w:r w:rsidR="006A1AE2">
        <w:t>,</w:t>
      </w:r>
      <w:r w:rsidR="000F6686">
        <w:t xml:space="preserve"> then </w:t>
      </w:r>
      <w:r w:rsidR="00EE3BCC">
        <w:t>it is requested by memory, and then it is sent to the cache and passed onto the processor</w:t>
      </w:r>
      <w:r w:rsidR="00A912AE">
        <w:t xml:space="preserve"> (Khan, 2020).</w:t>
      </w:r>
      <w:r w:rsidR="00EE3BCC">
        <w:t xml:space="preserve"> </w:t>
      </w:r>
      <w:r w:rsidR="00A912AE">
        <w:t>When there is a cache missed</w:t>
      </w:r>
      <w:r w:rsidR="006A1AE2">
        <w:t>,</w:t>
      </w:r>
      <w:r w:rsidR="00A912AE">
        <w:t xml:space="preserve"> there is some propagation delay that occurs. </w:t>
      </w:r>
    </w:p>
    <w:p w14:paraId="37D2A55D" w14:textId="77777777" w:rsidR="00C23418" w:rsidRDefault="00C23418" w:rsidP="00C23418">
      <w:pPr>
        <w:pStyle w:val="Heading3"/>
        <w:ind w:firstLine="0"/>
      </w:pPr>
    </w:p>
    <w:p w14:paraId="2B3E808E" w14:textId="3A0DA07D" w:rsidR="00C23418" w:rsidRDefault="00C23418" w:rsidP="00E97ABB">
      <w:pPr>
        <w:pStyle w:val="Heading2"/>
      </w:pPr>
      <w:bookmarkStart w:id="4" w:name="_Toc86847447"/>
      <w:r>
        <w:t>Cache Memory Architecture</w:t>
      </w:r>
      <w:bookmarkEnd w:id="4"/>
    </w:p>
    <w:p w14:paraId="3B0FFE68" w14:textId="0E8A2810" w:rsidR="00C23418" w:rsidRDefault="00B268FE" w:rsidP="000201D6">
      <w:pPr>
        <w:pStyle w:val="NoSpacing"/>
        <w:ind w:firstLine="720"/>
      </w:pPr>
      <w:r>
        <w:t xml:space="preserve">The cache memory </w:t>
      </w:r>
      <w:r w:rsidR="0019721E">
        <w:t xml:space="preserve">is a hardware component </w:t>
      </w:r>
      <w:r w:rsidR="00EC3589">
        <w:t xml:space="preserve">that acts as a blazing fast buffer </w:t>
      </w:r>
      <w:r w:rsidR="000201D6">
        <w:t xml:space="preserve">located </w:t>
      </w:r>
      <w:r w:rsidR="00E839A1">
        <w:t xml:space="preserve">between the </w:t>
      </w:r>
      <w:r w:rsidR="00A47D14">
        <w:t>processor and the main memory</w:t>
      </w:r>
      <w:r w:rsidR="00B00237">
        <w:t xml:space="preserve">, also known as </w:t>
      </w:r>
      <w:r w:rsidR="00A47D14">
        <w:t>RAM.</w:t>
      </w:r>
      <w:r w:rsidR="000201D6">
        <w:t xml:space="preserve"> The main functionality of the cache memory is to </w:t>
      </w:r>
      <w:r w:rsidR="00101D74">
        <w:t xml:space="preserve">reduce the overall time </w:t>
      </w:r>
      <w:r w:rsidR="009E1F3E">
        <w:t xml:space="preserve">and energy it takes for the processor to </w:t>
      </w:r>
      <w:r w:rsidR="00A47D14">
        <w:t>fetch</w:t>
      </w:r>
      <w:r w:rsidR="009E1F3E">
        <w:t xml:space="preserve"> data. It </w:t>
      </w:r>
      <w:r w:rsidR="009E1F3E">
        <w:lastRenderedPageBreak/>
        <w:t xml:space="preserve">is a small part of a greater </w:t>
      </w:r>
      <w:r w:rsidR="00CB35FA">
        <w:t xml:space="preserve">RAM component </w:t>
      </w:r>
      <w:r w:rsidR="00181A0E">
        <w:t>(Hill, 1987)</w:t>
      </w:r>
      <w:r w:rsidR="000503B3">
        <w:t xml:space="preserve">. </w:t>
      </w:r>
      <w:r w:rsidR="00FA2E07">
        <w:t xml:space="preserve">Cache memory is also a type of RAM, </w:t>
      </w:r>
      <w:r w:rsidR="00CB35FA">
        <w:t>but instead of it being dynamic, it is static.</w:t>
      </w:r>
      <w:r w:rsidR="00724F55">
        <w:t xml:space="preserve"> </w:t>
      </w:r>
    </w:p>
    <w:p w14:paraId="447FFD03" w14:textId="5E7916D9" w:rsidR="00C07632" w:rsidRDefault="00724F55" w:rsidP="00127813">
      <w:pPr>
        <w:pStyle w:val="NoSpacing"/>
        <w:ind w:firstLine="720"/>
      </w:pPr>
      <w:r>
        <w:t xml:space="preserve">The cache </w:t>
      </w:r>
      <w:proofErr w:type="gramStart"/>
      <w:r>
        <w:t>is able to</w:t>
      </w:r>
      <w:proofErr w:type="gramEnd"/>
      <w:r>
        <w:t xml:space="preserve"> </w:t>
      </w:r>
      <w:r w:rsidR="00DB78FA">
        <w:t>improve a system</w:t>
      </w:r>
      <w:r w:rsidR="00BF002D">
        <w:t>'</w:t>
      </w:r>
      <w:r w:rsidR="00DB78FA">
        <w:t xml:space="preserve">s </w:t>
      </w:r>
      <w:r w:rsidR="00C07632">
        <w:t>cost performance</w:t>
      </w:r>
      <w:r w:rsidR="00DB78FA">
        <w:t xml:space="preserve"> by </w:t>
      </w:r>
      <w:r w:rsidR="00133046">
        <w:t>retrieving the data from the computer’s memory more efficiently and delivering it to the processor faster of that of the main memory.</w:t>
      </w:r>
      <w:r w:rsidR="00105363">
        <w:t xml:space="preserve"> It</w:t>
      </w:r>
      <w:r w:rsidR="00651196">
        <w:t>,</w:t>
      </w:r>
      <w:r w:rsidR="00105363">
        <w:t xml:space="preserve"> therefore</w:t>
      </w:r>
      <w:r w:rsidR="00651196">
        <w:t>,</w:t>
      </w:r>
      <w:r w:rsidR="00105363">
        <w:t xml:space="preserve"> acts as a temporary storage </w:t>
      </w:r>
      <w:r w:rsidR="005F0E58">
        <w:t xml:space="preserve">by keeping </w:t>
      </w:r>
      <w:r w:rsidR="00A6406F">
        <w:t xml:space="preserve">key memory references without other memory </w:t>
      </w:r>
      <w:r w:rsidR="00397EFA">
        <w:t>systems</w:t>
      </w:r>
      <w:r w:rsidR="00A6406F">
        <w:t xml:space="preserve"> </w:t>
      </w:r>
      <w:r w:rsidR="00543D8A">
        <w:t xml:space="preserve">getting involved. There are two </w:t>
      </w:r>
      <w:r w:rsidR="00BF002D">
        <w:t>critical</w:t>
      </w:r>
      <w:r w:rsidR="00543D8A">
        <w:t xml:space="preserve"> functions of the ca</w:t>
      </w:r>
      <w:r w:rsidR="00961BF0">
        <w:t>ch</w:t>
      </w:r>
      <w:r w:rsidR="00543D8A">
        <w:t>e memory. The first is the temporal locality, and the se</w:t>
      </w:r>
      <w:r w:rsidR="001D33CA">
        <w:t>cond is called spatial locality. Temporal locality predicts future references that have a high probability of being called</w:t>
      </w:r>
      <w:r w:rsidR="007D441F">
        <w:t xml:space="preserve"> (</w:t>
      </w:r>
      <w:proofErr w:type="spellStart"/>
      <w:r w:rsidR="007D441F">
        <w:t>Sibai</w:t>
      </w:r>
      <w:proofErr w:type="spellEnd"/>
      <w:r w:rsidR="007D441F">
        <w:t>, 2008)</w:t>
      </w:r>
      <w:r w:rsidR="001D33CA">
        <w:t xml:space="preserve">. The spatial locality </w:t>
      </w:r>
      <w:r w:rsidR="007B2E0B">
        <w:t xml:space="preserve">aids the cache </w:t>
      </w:r>
      <w:r w:rsidR="00A54C5D">
        <w:t xml:space="preserve">by capturing </w:t>
      </w:r>
      <w:r w:rsidR="000B0FD5">
        <w:t>consecutive words. This helps when a miss occurs</w:t>
      </w:r>
      <w:r w:rsidR="00BF002D">
        <w:t>,</w:t>
      </w:r>
      <w:r w:rsidR="00FC426C">
        <w:t xml:space="preserve"> the</w:t>
      </w:r>
      <w:r w:rsidR="00D72DD7">
        <w:t>n the</w:t>
      </w:r>
      <w:r w:rsidR="00FC426C">
        <w:t xml:space="preserve"> CPU can access the cache </w:t>
      </w:r>
      <w:r w:rsidR="00D72DD7">
        <w:t>and retrieve the word</w:t>
      </w:r>
      <w:r w:rsidR="00107AAC">
        <w:t xml:space="preserve"> (</w:t>
      </w:r>
      <w:proofErr w:type="spellStart"/>
      <w:r w:rsidR="00107AAC">
        <w:t>Sibai</w:t>
      </w:r>
      <w:proofErr w:type="spellEnd"/>
      <w:r w:rsidR="00107AAC">
        <w:t>, 2008)</w:t>
      </w:r>
      <w:r w:rsidR="00D72DD7">
        <w:t xml:space="preserve">. </w:t>
      </w:r>
    </w:p>
    <w:p w14:paraId="39E04E8B" w14:textId="0F0FBD0C" w:rsidR="006A7CBC" w:rsidRDefault="006A7CBC" w:rsidP="006A7CBC">
      <w:pPr>
        <w:pStyle w:val="NoSpacing"/>
      </w:pPr>
    </w:p>
    <w:p w14:paraId="73A409F2" w14:textId="60F9C7BE" w:rsidR="0099235B" w:rsidRDefault="0099235B" w:rsidP="00E97ABB">
      <w:pPr>
        <w:pStyle w:val="Heading2"/>
      </w:pPr>
      <w:bookmarkStart w:id="5" w:name="_Toc86847448"/>
      <w:r>
        <w:t>Cache Memory Levels</w:t>
      </w:r>
      <w:bookmarkEnd w:id="5"/>
    </w:p>
    <w:p w14:paraId="6970B5FD" w14:textId="78F15594" w:rsidR="0099235B" w:rsidRDefault="00293237" w:rsidP="0099235B">
      <w:r>
        <w:t>The cache memory component on a computer has multiple levels of architecture. These levels have their own</w:t>
      </w:r>
      <w:r w:rsidR="00CE4D10">
        <w:t xml:space="preserve"> </w:t>
      </w:r>
      <w:r w:rsidR="000376E1">
        <w:t>unique purposes</w:t>
      </w:r>
      <w:r w:rsidR="00BF002D">
        <w:t>,</w:t>
      </w:r>
      <w:r w:rsidR="000376E1">
        <w:t xml:space="preserve"> along with</w:t>
      </w:r>
      <w:r w:rsidR="00E75C32">
        <w:t xml:space="preserve"> different techniques on</w:t>
      </w:r>
      <w:r w:rsidR="000376E1">
        <w:t xml:space="preserve"> how they are designed. </w:t>
      </w:r>
      <w:r w:rsidR="00D86234">
        <w:t xml:space="preserve">As you climb to different levels, </w:t>
      </w:r>
      <w:r w:rsidR="005F1766">
        <w:t xml:space="preserve">both </w:t>
      </w:r>
      <w:r w:rsidR="00533093">
        <w:t xml:space="preserve">the </w:t>
      </w:r>
      <w:r w:rsidR="00F310A1">
        <w:t>access time and capacity</w:t>
      </w:r>
      <w:r w:rsidR="00533093">
        <w:t xml:space="preserve"> of the cache increases, and in turn</w:t>
      </w:r>
      <w:r w:rsidR="00BF002D">
        <w:t>,</w:t>
      </w:r>
      <w:r w:rsidR="00533093">
        <w:t xml:space="preserve"> </w:t>
      </w:r>
      <w:r w:rsidR="004E7B22">
        <w:t>the cache levels become increasingly</w:t>
      </w:r>
      <w:r w:rsidR="00533093">
        <w:t xml:space="preserve"> slow.</w:t>
      </w:r>
      <w:r w:rsidR="008407EC">
        <w:t xml:space="preserve"> The closer the levels are to the processor, the faster the levels operate. Level 1 cache is much faster than level 2, and level 2 cache is much faster than level 3. </w:t>
      </w:r>
    </w:p>
    <w:p w14:paraId="5B9365CE" w14:textId="1E6C4387" w:rsidR="008407EC" w:rsidRDefault="007172FD" w:rsidP="0099235B">
      <w:r>
        <w:t xml:space="preserve">The first level cache (L1) </w:t>
      </w:r>
      <w:r w:rsidR="00540D69">
        <w:t>is</w:t>
      </w:r>
      <w:r w:rsidR="00B12CAE">
        <w:t xml:space="preserve"> the closest to the </w:t>
      </w:r>
      <w:r w:rsidR="009703FA">
        <w:t>processor</w:t>
      </w:r>
      <w:r w:rsidR="00540D69">
        <w:t xml:space="preserve">, and each core within the CPU has </w:t>
      </w:r>
      <w:r w:rsidR="00BF002D">
        <w:t>its</w:t>
      </w:r>
      <w:r w:rsidR="00540D69">
        <w:t xml:space="preserve"> own L1 memory cache. </w:t>
      </w:r>
      <w:r w:rsidR="00C0494B">
        <w:t>First</w:t>
      </w:r>
      <w:r w:rsidR="006A1AE2">
        <w:t>-</w:t>
      </w:r>
      <w:r w:rsidR="00C0494B">
        <w:t xml:space="preserve">level caches are </w:t>
      </w:r>
      <w:r w:rsidR="00C01759">
        <w:t xml:space="preserve">placed near the processor. </w:t>
      </w:r>
      <w:r w:rsidR="00540D69">
        <w:t>This allows the L1 cache to operate at the same speed as the CPU itself</w:t>
      </w:r>
      <w:r w:rsidR="002A383D">
        <w:t xml:space="preserve"> (Khan, 2020)</w:t>
      </w:r>
      <w:r w:rsidR="00540D69">
        <w:t xml:space="preserve">. </w:t>
      </w:r>
      <w:r w:rsidR="002A383D">
        <w:t xml:space="preserve">The size of the L1 cache can range anywhere between </w:t>
      </w:r>
      <w:r w:rsidR="00E5091C">
        <w:t xml:space="preserve">256 KB to 1 MB. </w:t>
      </w:r>
    </w:p>
    <w:p w14:paraId="7E19819B" w14:textId="57C56492" w:rsidR="00C01759" w:rsidRDefault="00C01759" w:rsidP="0099235B">
      <w:r>
        <w:lastRenderedPageBreak/>
        <w:t xml:space="preserve">The second level cache (L2) </w:t>
      </w:r>
      <w:r w:rsidR="00B76D06">
        <w:t xml:space="preserve">as stated previously, is slower than that of L1, and is larger than it as well. </w:t>
      </w:r>
      <w:r w:rsidR="00027E53">
        <w:t>The size of L2 can be anywhere up to 8MB (Khan, 2020).</w:t>
      </w:r>
      <w:r w:rsidR="00501DA3">
        <w:t xml:space="preserve"> </w:t>
      </w:r>
      <w:r w:rsidR="00E2200D">
        <w:t>Its</w:t>
      </w:r>
      <w:r w:rsidR="00501DA3">
        <w:t xml:space="preserve"> main function is to provide the processor with </w:t>
      </w:r>
      <w:r w:rsidR="00CF0E51">
        <w:t>data that is predicted to be used by the processor. This level cache is isolated from the other cores.</w:t>
      </w:r>
    </w:p>
    <w:p w14:paraId="4AB00F2E" w14:textId="3ECF890B" w:rsidR="00E2200D" w:rsidRDefault="00E2200D" w:rsidP="0099235B">
      <w:r>
        <w:t xml:space="preserve">The third level cache (L3) is the slowest of all the caches. It also has a greater size </w:t>
      </w:r>
      <w:r w:rsidR="00061009">
        <w:t xml:space="preserve">in comparison. The third level cache </w:t>
      </w:r>
      <w:r w:rsidR="00231305">
        <w:t xml:space="preserve">can be installed either on the motherboard, or </w:t>
      </w:r>
      <w:r w:rsidR="003A7597">
        <w:t xml:space="preserve">inside the CPU. The L3 cache works with the L2 cache by sending it </w:t>
      </w:r>
      <w:r w:rsidR="00A81B07">
        <w:t xml:space="preserve">the information it needs, which </w:t>
      </w:r>
      <w:r w:rsidR="000D7F12">
        <w:t xml:space="preserve">then L2 cache relates to the L1 cache, to which it sends to the processor. </w:t>
      </w:r>
    </w:p>
    <w:p w14:paraId="5DDDB5F7" w14:textId="72E68206" w:rsidR="00284FE6" w:rsidRDefault="00284FE6" w:rsidP="00284FE6">
      <w:pPr>
        <w:ind w:firstLine="0"/>
      </w:pPr>
    </w:p>
    <w:p w14:paraId="1EDA56D2" w14:textId="0E8FEC8E" w:rsidR="00284FE6" w:rsidRPr="00EA08BB" w:rsidRDefault="00E97ABB" w:rsidP="00EA08BB">
      <w:pPr>
        <w:pStyle w:val="Heading1"/>
        <w:jc w:val="left"/>
      </w:pPr>
      <w:bookmarkStart w:id="6" w:name="_Toc86847449"/>
      <w:r>
        <w:t>Conclusion</w:t>
      </w:r>
      <w:bookmarkEnd w:id="6"/>
    </w:p>
    <w:p w14:paraId="135ED801" w14:textId="54F9764B" w:rsidR="00284FE6" w:rsidRPr="0099235B" w:rsidRDefault="005D234B" w:rsidP="00284FE6">
      <w:pPr>
        <w:ind w:firstLine="0"/>
      </w:pPr>
      <w:r>
        <w:t xml:space="preserve">Through the research that has been concluded in the paper, the cache memory system is the fastest memory system available within the computers architecture. </w:t>
      </w:r>
      <w:r w:rsidR="004F437C">
        <w:t xml:space="preserve">This is because of the engineering architectural design of the cache having multiple levels </w:t>
      </w:r>
      <w:r w:rsidR="00FE2805">
        <w:t xml:space="preserve">and being placed so closely, or even sometimes embedded in the CPU itself. </w:t>
      </w:r>
      <w:r w:rsidR="00440148">
        <w:t>Contrasting cache memory to any other memory system demonstrates the need for more innovation in the area to grow parallel with processor innovation. This is especially important as the direction of processor a</w:t>
      </w:r>
      <w:r w:rsidR="00BD65ED">
        <w:t xml:space="preserve">rchitecture is heading into the multicore realm. </w:t>
      </w:r>
      <w:r w:rsidR="00275341">
        <w:t xml:space="preserve">More research efforts should be placed in </w:t>
      </w:r>
      <w:r w:rsidR="000E7B6F">
        <w:t>level sharing within the cache memory design</w:t>
      </w:r>
      <w:r w:rsidR="00EA08BB">
        <w:t xml:space="preserve"> to keep up with the growing innovations of processors.</w:t>
      </w:r>
    </w:p>
    <w:bookmarkStart w:id="7" w:name="_Toc86847450" w:displacedByCustomXml="next"/>
    <w:sdt>
      <w:sdtPr>
        <w:rPr>
          <w:rFonts w:asciiTheme="minorHAnsi" w:eastAsiaTheme="minorEastAsia" w:hAnsiTheme="minorHAnsi" w:cstheme="minorBidi"/>
        </w:rPr>
        <w:id w:val="62297111"/>
        <w:docPartObj>
          <w:docPartGallery w:val="Bibliographies"/>
          <w:docPartUnique/>
        </w:docPartObj>
      </w:sdtPr>
      <w:sdtEndPr/>
      <w:sdtContent>
        <w:p w14:paraId="39895A84" w14:textId="77777777" w:rsidR="00E81978" w:rsidRDefault="005D3A03">
          <w:pPr>
            <w:pStyle w:val="SectionTitle"/>
          </w:pPr>
          <w:r>
            <w:t>References</w:t>
          </w:r>
          <w:bookmarkEnd w:id="7"/>
        </w:p>
        <w:p w14:paraId="376FC676" w14:textId="380889AF" w:rsidR="004D024D" w:rsidRDefault="004D024D" w:rsidP="004D024D">
          <w:pPr>
            <w:spacing w:before="100" w:beforeAutospacing="1" w:after="100" w:afterAutospacing="1" w:line="240" w:lineRule="auto"/>
            <w:ind w:left="567" w:hanging="567"/>
            <w:rPr>
              <w:rFonts w:ascii="Times New Roman" w:eastAsia="Times New Roman" w:hAnsi="Times New Roman" w:cs="Times New Roman"/>
              <w:kern w:val="0"/>
              <w:lang w:eastAsia="en-US"/>
            </w:rPr>
          </w:pPr>
          <w:r w:rsidRPr="004D024D">
            <w:rPr>
              <w:rFonts w:ascii="Times New Roman" w:eastAsia="Times New Roman" w:hAnsi="Times New Roman" w:cs="Times New Roman"/>
              <w:kern w:val="0"/>
              <w:lang w:eastAsia="en-US"/>
            </w:rPr>
            <w:t xml:space="preserve">Bae, H. J., &amp; Choi, L. (2020). Filter cache: Filtering useless cache blocks for a small but efficient shared last-level cache. </w:t>
          </w:r>
          <w:r w:rsidRPr="004D024D">
            <w:rPr>
              <w:rFonts w:ascii="Times New Roman" w:eastAsia="Times New Roman" w:hAnsi="Times New Roman" w:cs="Times New Roman"/>
              <w:i/>
              <w:iCs/>
              <w:kern w:val="0"/>
              <w:lang w:eastAsia="en-US"/>
            </w:rPr>
            <w:t>The Journal of Supercomputing</w:t>
          </w:r>
          <w:r w:rsidRPr="004D024D">
            <w:rPr>
              <w:rFonts w:ascii="Times New Roman" w:eastAsia="Times New Roman" w:hAnsi="Times New Roman" w:cs="Times New Roman"/>
              <w:kern w:val="0"/>
              <w:lang w:eastAsia="en-US"/>
            </w:rPr>
            <w:t xml:space="preserve">, </w:t>
          </w:r>
          <w:r w:rsidRPr="004D024D">
            <w:rPr>
              <w:rFonts w:ascii="Times New Roman" w:eastAsia="Times New Roman" w:hAnsi="Times New Roman" w:cs="Times New Roman"/>
              <w:i/>
              <w:iCs/>
              <w:kern w:val="0"/>
              <w:lang w:eastAsia="en-US"/>
            </w:rPr>
            <w:t>76</w:t>
          </w:r>
          <w:r w:rsidRPr="004D024D">
            <w:rPr>
              <w:rFonts w:ascii="Times New Roman" w:eastAsia="Times New Roman" w:hAnsi="Times New Roman" w:cs="Times New Roman"/>
              <w:kern w:val="0"/>
              <w:lang w:eastAsia="en-US"/>
            </w:rPr>
            <w:t xml:space="preserve">(10), 7521–7544. https://doi.org/10.1007/s11227-020-03177-2 </w:t>
          </w:r>
        </w:p>
        <w:p w14:paraId="065B265D" w14:textId="759A31A7" w:rsidR="00840436" w:rsidRDefault="00840436" w:rsidP="00840436">
          <w:pPr>
            <w:spacing w:before="100" w:beforeAutospacing="1" w:after="100" w:afterAutospacing="1" w:line="240" w:lineRule="auto"/>
            <w:ind w:left="567" w:hanging="567"/>
            <w:rPr>
              <w:rFonts w:ascii="Times New Roman" w:eastAsia="Times New Roman" w:hAnsi="Times New Roman" w:cs="Times New Roman"/>
              <w:kern w:val="0"/>
              <w:lang w:eastAsia="en-US"/>
            </w:rPr>
          </w:pPr>
          <w:r w:rsidRPr="00840436">
            <w:rPr>
              <w:rFonts w:ascii="Times New Roman" w:eastAsia="Times New Roman" w:hAnsi="Times New Roman" w:cs="Times New Roman"/>
              <w:kern w:val="0"/>
              <w:lang w:eastAsia="en-US"/>
            </w:rPr>
            <w:t xml:space="preserve">Choi, G. S., &amp; On, B.-W. (2011). Study of the performance impact of a cache buffer in solid-state disks. </w:t>
          </w:r>
          <w:r w:rsidRPr="00840436">
            <w:rPr>
              <w:rFonts w:ascii="Times New Roman" w:eastAsia="Times New Roman" w:hAnsi="Times New Roman" w:cs="Times New Roman"/>
              <w:i/>
              <w:iCs/>
              <w:kern w:val="0"/>
              <w:lang w:eastAsia="en-US"/>
            </w:rPr>
            <w:t>Microprocessors and Microsystems</w:t>
          </w:r>
          <w:r w:rsidRPr="00840436">
            <w:rPr>
              <w:rFonts w:ascii="Times New Roman" w:eastAsia="Times New Roman" w:hAnsi="Times New Roman" w:cs="Times New Roman"/>
              <w:kern w:val="0"/>
              <w:lang w:eastAsia="en-US"/>
            </w:rPr>
            <w:t xml:space="preserve">, </w:t>
          </w:r>
          <w:r w:rsidRPr="00840436">
            <w:rPr>
              <w:rFonts w:ascii="Times New Roman" w:eastAsia="Times New Roman" w:hAnsi="Times New Roman" w:cs="Times New Roman"/>
              <w:i/>
              <w:iCs/>
              <w:kern w:val="0"/>
              <w:lang w:eastAsia="en-US"/>
            </w:rPr>
            <w:t>35</w:t>
          </w:r>
          <w:r w:rsidRPr="00840436">
            <w:rPr>
              <w:rFonts w:ascii="Times New Roman" w:eastAsia="Times New Roman" w:hAnsi="Times New Roman" w:cs="Times New Roman"/>
              <w:kern w:val="0"/>
              <w:lang w:eastAsia="en-US"/>
            </w:rPr>
            <w:t xml:space="preserve">(3), 359–369. </w:t>
          </w:r>
          <w:hyperlink r:id="rId9" w:history="1">
            <w:r w:rsidR="00BB5FE3" w:rsidRPr="00840436">
              <w:rPr>
                <w:rStyle w:val="Hyperlink"/>
                <w:rFonts w:ascii="Times New Roman" w:eastAsia="Times New Roman" w:hAnsi="Times New Roman" w:cs="Times New Roman"/>
                <w:kern w:val="0"/>
                <w:lang w:eastAsia="en-US"/>
              </w:rPr>
              <w:t>https://doi.org/10.1016/j.micpro.2010.09.010</w:t>
            </w:r>
          </w:hyperlink>
          <w:r w:rsidRPr="00840436">
            <w:rPr>
              <w:rFonts w:ascii="Times New Roman" w:eastAsia="Times New Roman" w:hAnsi="Times New Roman" w:cs="Times New Roman"/>
              <w:kern w:val="0"/>
              <w:lang w:eastAsia="en-US"/>
            </w:rPr>
            <w:t xml:space="preserve"> </w:t>
          </w:r>
        </w:p>
        <w:p w14:paraId="675C806F" w14:textId="6E260935" w:rsidR="00EA2C8F" w:rsidRDefault="00EA2C8F" w:rsidP="00EA2C8F">
          <w:pPr>
            <w:spacing w:before="100" w:beforeAutospacing="1" w:after="100" w:afterAutospacing="1" w:line="240" w:lineRule="auto"/>
            <w:ind w:left="567" w:hanging="567"/>
            <w:rPr>
              <w:rFonts w:ascii="Times New Roman" w:eastAsia="Times New Roman" w:hAnsi="Times New Roman" w:cs="Times New Roman"/>
              <w:kern w:val="0"/>
              <w:lang w:eastAsia="en-US"/>
            </w:rPr>
          </w:pPr>
          <w:r w:rsidRPr="00EA2C8F">
            <w:rPr>
              <w:rFonts w:ascii="Times New Roman" w:eastAsia="Times New Roman" w:hAnsi="Times New Roman" w:cs="Times New Roman"/>
              <w:kern w:val="0"/>
              <w:lang w:eastAsia="en-US"/>
            </w:rPr>
            <w:t xml:space="preserve">Hill, M. D. (1987). (tech.). </w:t>
          </w:r>
          <w:r w:rsidRPr="00EA2C8F">
            <w:rPr>
              <w:rFonts w:ascii="Times New Roman" w:eastAsia="Times New Roman" w:hAnsi="Times New Roman" w:cs="Times New Roman"/>
              <w:i/>
              <w:iCs/>
              <w:kern w:val="0"/>
              <w:lang w:eastAsia="en-US"/>
            </w:rPr>
            <w:t>Aspects of Cache Memory and Instruction Buffer Performance</w:t>
          </w:r>
          <w:r w:rsidRPr="00EA2C8F">
            <w:rPr>
              <w:rFonts w:ascii="Times New Roman" w:eastAsia="Times New Roman" w:hAnsi="Times New Roman" w:cs="Times New Roman"/>
              <w:kern w:val="0"/>
              <w:lang w:eastAsia="en-US"/>
            </w:rPr>
            <w:t xml:space="preserve"> (pp. 1–185). </w:t>
          </w:r>
        </w:p>
        <w:p w14:paraId="443C21ED" w14:textId="40403991" w:rsidR="00970A75" w:rsidRDefault="00970A75" w:rsidP="00EA2C8F">
          <w:pPr>
            <w:spacing w:before="100" w:beforeAutospacing="1" w:after="100" w:afterAutospacing="1" w:line="240" w:lineRule="auto"/>
            <w:ind w:left="567" w:hanging="567"/>
            <w:rPr>
              <w:rFonts w:ascii="Times New Roman" w:eastAsia="Times New Roman" w:hAnsi="Times New Roman" w:cs="Times New Roman"/>
              <w:kern w:val="0"/>
              <w:lang w:eastAsia="en-US"/>
            </w:rPr>
          </w:pPr>
          <w:r w:rsidRPr="00970A75">
            <w:rPr>
              <w:rFonts w:ascii="Times New Roman" w:eastAsia="Times New Roman" w:hAnsi="Times New Roman" w:cs="Times New Roman"/>
              <w:kern w:val="0"/>
              <w:lang w:eastAsia="en-US"/>
            </w:rPr>
            <w:t>Khan, Ameer. (2020). Brief Overview of Cache Memory. 10.13140/RG.2.2.22359.21921.</w:t>
          </w:r>
        </w:p>
        <w:p w14:paraId="2424EC78" w14:textId="0B82A4C4" w:rsidR="007B77E2" w:rsidRDefault="007B77E2" w:rsidP="007B77E2">
          <w:pPr>
            <w:spacing w:before="100" w:beforeAutospacing="1" w:after="100" w:afterAutospacing="1" w:line="240" w:lineRule="auto"/>
            <w:ind w:left="567" w:hanging="567"/>
            <w:rPr>
              <w:rFonts w:ascii="Times New Roman" w:eastAsia="Times New Roman" w:hAnsi="Times New Roman" w:cs="Times New Roman"/>
              <w:kern w:val="0"/>
              <w:lang w:eastAsia="en-US"/>
            </w:rPr>
          </w:pPr>
          <w:proofErr w:type="spellStart"/>
          <w:r w:rsidRPr="007B77E2">
            <w:rPr>
              <w:rFonts w:ascii="Times New Roman" w:eastAsia="Times New Roman" w:hAnsi="Times New Roman" w:cs="Times New Roman"/>
              <w:kern w:val="0"/>
              <w:lang w:eastAsia="en-US"/>
            </w:rPr>
            <w:t>Sardashti</w:t>
          </w:r>
          <w:proofErr w:type="spellEnd"/>
          <w:r w:rsidRPr="007B77E2">
            <w:rPr>
              <w:rFonts w:ascii="Times New Roman" w:eastAsia="Times New Roman" w:hAnsi="Times New Roman" w:cs="Times New Roman"/>
              <w:kern w:val="0"/>
              <w:lang w:eastAsia="en-US"/>
            </w:rPr>
            <w:t xml:space="preserve">, S., </w:t>
          </w:r>
          <w:proofErr w:type="spellStart"/>
          <w:r w:rsidRPr="007B77E2">
            <w:rPr>
              <w:rFonts w:ascii="Times New Roman" w:eastAsia="Times New Roman" w:hAnsi="Times New Roman" w:cs="Times New Roman"/>
              <w:kern w:val="0"/>
              <w:lang w:eastAsia="en-US"/>
            </w:rPr>
            <w:t>Seznec</w:t>
          </w:r>
          <w:proofErr w:type="spellEnd"/>
          <w:r w:rsidRPr="007B77E2">
            <w:rPr>
              <w:rFonts w:ascii="Times New Roman" w:eastAsia="Times New Roman" w:hAnsi="Times New Roman" w:cs="Times New Roman"/>
              <w:kern w:val="0"/>
              <w:lang w:eastAsia="en-US"/>
            </w:rPr>
            <w:t xml:space="preserve">, A., &amp; Wood, D. A. (2016). Yet another compressed cache. </w:t>
          </w:r>
          <w:r w:rsidRPr="007B77E2">
            <w:rPr>
              <w:rFonts w:ascii="Times New Roman" w:eastAsia="Times New Roman" w:hAnsi="Times New Roman" w:cs="Times New Roman"/>
              <w:i/>
              <w:iCs/>
              <w:kern w:val="0"/>
              <w:lang w:eastAsia="en-US"/>
            </w:rPr>
            <w:t>ACM Transactions on Architecture and Code Optimization</w:t>
          </w:r>
          <w:r w:rsidRPr="007B77E2">
            <w:rPr>
              <w:rFonts w:ascii="Times New Roman" w:eastAsia="Times New Roman" w:hAnsi="Times New Roman" w:cs="Times New Roman"/>
              <w:kern w:val="0"/>
              <w:lang w:eastAsia="en-US"/>
            </w:rPr>
            <w:t xml:space="preserve">, </w:t>
          </w:r>
          <w:r w:rsidRPr="007B77E2">
            <w:rPr>
              <w:rFonts w:ascii="Times New Roman" w:eastAsia="Times New Roman" w:hAnsi="Times New Roman" w:cs="Times New Roman"/>
              <w:i/>
              <w:iCs/>
              <w:kern w:val="0"/>
              <w:lang w:eastAsia="en-US"/>
            </w:rPr>
            <w:t>13</w:t>
          </w:r>
          <w:r w:rsidRPr="007B77E2">
            <w:rPr>
              <w:rFonts w:ascii="Times New Roman" w:eastAsia="Times New Roman" w:hAnsi="Times New Roman" w:cs="Times New Roman"/>
              <w:kern w:val="0"/>
              <w:lang w:eastAsia="en-US"/>
            </w:rPr>
            <w:t xml:space="preserve">(3), 1–25. https://doi.org/10.1145/2976740 </w:t>
          </w:r>
        </w:p>
        <w:p w14:paraId="514A6D4E" w14:textId="73284B72" w:rsidR="00BB5FE3" w:rsidRPr="00840436" w:rsidRDefault="00BB5FE3" w:rsidP="00BB5FE3">
          <w:pPr>
            <w:spacing w:before="100" w:beforeAutospacing="1" w:after="100" w:afterAutospacing="1" w:line="240" w:lineRule="auto"/>
            <w:ind w:left="567" w:hanging="567"/>
            <w:rPr>
              <w:rFonts w:ascii="Times New Roman" w:eastAsia="Times New Roman" w:hAnsi="Times New Roman" w:cs="Times New Roman"/>
              <w:kern w:val="0"/>
              <w:lang w:eastAsia="en-US"/>
            </w:rPr>
          </w:pPr>
          <w:proofErr w:type="spellStart"/>
          <w:r w:rsidRPr="00BB5FE3">
            <w:rPr>
              <w:rFonts w:ascii="Times New Roman" w:eastAsia="Times New Roman" w:hAnsi="Times New Roman" w:cs="Times New Roman"/>
              <w:kern w:val="0"/>
              <w:lang w:eastAsia="en-US"/>
            </w:rPr>
            <w:t>Sibai</w:t>
          </w:r>
          <w:proofErr w:type="spellEnd"/>
          <w:r w:rsidRPr="00BB5FE3">
            <w:rPr>
              <w:rFonts w:ascii="Times New Roman" w:eastAsia="Times New Roman" w:hAnsi="Times New Roman" w:cs="Times New Roman"/>
              <w:kern w:val="0"/>
              <w:lang w:eastAsia="en-US"/>
            </w:rPr>
            <w:t xml:space="preserve">, F. N. (n.d.). On the performance benefits of sharing and privatizing second and third-level cache memories in homogeneous multi-core architectures. </w:t>
          </w:r>
          <w:r w:rsidRPr="00BB5FE3">
            <w:rPr>
              <w:rFonts w:ascii="Times New Roman" w:eastAsia="Times New Roman" w:hAnsi="Times New Roman" w:cs="Times New Roman"/>
              <w:i/>
              <w:iCs/>
              <w:kern w:val="0"/>
              <w:lang w:eastAsia="en-US"/>
            </w:rPr>
            <w:t>Microprocessors and Microsystems</w:t>
          </w:r>
          <w:r w:rsidRPr="00BB5FE3">
            <w:rPr>
              <w:rFonts w:ascii="Times New Roman" w:eastAsia="Times New Roman" w:hAnsi="Times New Roman" w:cs="Times New Roman"/>
              <w:kern w:val="0"/>
              <w:lang w:eastAsia="en-US"/>
            </w:rPr>
            <w:t xml:space="preserve">, </w:t>
          </w:r>
          <w:r w:rsidRPr="00BB5FE3">
            <w:rPr>
              <w:rFonts w:ascii="Times New Roman" w:eastAsia="Times New Roman" w:hAnsi="Times New Roman" w:cs="Times New Roman"/>
              <w:i/>
              <w:iCs/>
              <w:kern w:val="0"/>
              <w:lang w:eastAsia="en-US"/>
            </w:rPr>
            <w:t>32</w:t>
          </w:r>
          <w:r w:rsidRPr="00BB5FE3">
            <w:rPr>
              <w:rFonts w:ascii="Times New Roman" w:eastAsia="Times New Roman" w:hAnsi="Times New Roman" w:cs="Times New Roman"/>
              <w:kern w:val="0"/>
              <w:lang w:eastAsia="en-US"/>
            </w:rPr>
            <w:t xml:space="preserve">(7), 405–412. </w:t>
          </w:r>
        </w:p>
        <w:p w14:paraId="0940B865" w14:textId="5D2B817D" w:rsidR="00E81978" w:rsidRPr="008D5EDD" w:rsidRDefault="005920FE" w:rsidP="00DC0323">
          <w:pPr>
            <w:spacing w:before="100" w:beforeAutospacing="1" w:after="100" w:afterAutospacing="1" w:line="240" w:lineRule="auto"/>
            <w:ind w:left="567" w:hanging="567"/>
          </w:pPr>
          <w:proofErr w:type="spellStart"/>
          <w:r w:rsidRPr="005920FE">
            <w:rPr>
              <w:rFonts w:ascii="Times New Roman" w:eastAsia="Times New Roman" w:hAnsi="Times New Roman" w:cs="Times New Roman"/>
              <w:kern w:val="0"/>
              <w:lang w:eastAsia="en-US"/>
            </w:rPr>
            <w:t>Xie</w:t>
          </w:r>
          <w:proofErr w:type="spellEnd"/>
          <w:r w:rsidRPr="005920FE">
            <w:rPr>
              <w:rFonts w:ascii="Times New Roman" w:eastAsia="Times New Roman" w:hAnsi="Times New Roman" w:cs="Times New Roman"/>
              <w:kern w:val="0"/>
              <w:lang w:eastAsia="en-US"/>
            </w:rPr>
            <w:t xml:space="preserve">, Y. (2011). Modeling, architecture, and applications for emerging memory technologies. </w:t>
          </w:r>
          <w:r w:rsidRPr="005920FE">
            <w:rPr>
              <w:rFonts w:ascii="Times New Roman" w:eastAsia="Times New Roman" w:hAnsi="Times New Roman" w:cs="Times New Roman"/>
              <w:i/>
              <w:iCs/>
              <w:kern w:val="0"/>
              <w:lang w:eastAsia="en-US"/>
            </w:rPr>
            <w:t>IEEE Design &amp; Test of Computers</w:t>
          </w:r>
          <w:r w:rsidRPr="005920FE">
            <w:rPr>
              <w:rFonts w:ascii="Times New Roman" w:eastAsia="Times New Roman" w:hAnsi="Times New Roman" w:cs="Times New Roman"/>
              <w:kern w:val="0"/>
              <w:lang w:eastAsia="en-US"/>
            </w:rPr>
            <w:t xml:space="preserve">, </w:t>
          </w:r>
          <w:r w:rsidRPr="005920FE">
            <w:rPr>
              <w:rFonts w:ascii="Times New Roman" w:eastAsia="Times New Roman" w:hAnsi="Times New Roman" w:cs="Times New Roman"/>
              <w:i/>
              <w:iCs/>
              <w:kern w:val="0"/>
              <w:lang w:eastAsia="en-US"/>
            </w:rPr>
            <w:t>28</w:t>
          </w:r>
          <w:r w:rsidRPr="005920FE">
            <w:rPr>
              <w:rFonts w:ascii="Times New Roman" w:eastAsia="Times New Roman" w:hAnsi="Times New Roman" w:cs="Times New Roman"/>
              <w:kern w:val="0"/>
              <w:lang w:eastAsia="en-US"/>
            </w:rPr>
            <w:t xml:space="preserve">(1), 44–51. https://doi.org/10.1109/mdt.2011.20 </w:t>
          </w:r>
        </w:p>
      </w:sdtContent>
    </w:sdt>
    <w:p w14:paraId="2BAE6CD0" w14:textId="77777777" w:rsidR="00E81978" w:rsidRDefault="003C7D05" w:rsidP="003C7D05">
      <w:pPr>
        <w:pStyle w:val="SectionTitle"/>
      </w:pPr>
      <w:bookmarkStart w:id="8" w:name="_Toc86847451"/>
      <w:r>
        <w:lastRenderedPageBreak/>
        <w:t>Table of Figures</w:t>
      </w:r>
      <w:bookmarkEnd w:id="8"/>
    </w:p>
    <w:p w14:paraId="66B3FA99" w14:textId="77777777" w:rsidR="008B0CCE" w:rsidRDefault="008B0CCE" w:rsidP="008B0CCE">
      <w:pPr>
        <w:keepNext/>
      </w:pPr>
      <w:r>
        <w:rPr>
          <w:noProof/>
        </w:rPr>
        <w:drawing>
          <wp:inline distT="0" distB="0" distL="0" distR="0" wp14:anchorId="5EAB9434" wp14:editId="3F6EEFA6">
            <wp:extent cx="1203366" cy="1524000"/>
            <wp:effectExtent l="0" t="0" r="0" b="0"/>
            <wp:docPr id="8" name="Picture 8"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graphical user interface&#10;&#10;Description automatically generated"/>
                    <pic:cNvPicPr/>
                  </pic:nvPicPr>
                  <pic:blipFill>
                    <a:blip r:embed="rId10"/>
                    <a:stretch>
                      <a:fillRect/>
                    </a:stretch>
                  </pic:blipFill>
                  <pic:spPr>
                    <a:xfrm>
                      <a:off x="0" y="0"/>
                      <a:ext cx="1227120" cy="1554083"/>
                    </a:xfrm>
                    <a:prstGeom prst="rect">
                      <a:avLst/>
                    </a:prstGeom>
                  </pic:spPr>
                </pic:pic>
              </a:graphicData>
            </a:graphic>
          </wp:inline>
        </w:drawing>
      </w:r>
    </w:p>
    <w:p w14:paraId="3C025859" w14:textId="301CBA28" w:rsidR="00F22472" w:rsidRDefault="008B0CCE" w:rsidP="008B0CCE">
      <w:pPr>
        <w:pStyle w:val="Caption"/>
      </w:pPr>
      <w:bookmarkStart w:id="9" w:name="_Toc86764415"/>
      <w:r>
        <w:t xml:space="preserve">Figure </w:t>
      </w:r>
      <w:fldSimple w:instr=" SEQ Figure \* ARABIC ">
        <w:r>
          <w:rPr>
            <w:noProof/>
          </w:rPr>
          <w:t>1</w:t>
        </w:r>
      </w:fldSimple>
      <w:r>
        <w:t xml:space="preserve"> Speed vs. Cost</w:t>
      </w:r>
      <w:bookmarkEnd w:id="9"/>
    </w:p>
    <w:p w14:paraId="458DFB29" w14:textId="03C53370" w:rsidR="00F22472" w:rsidRDefault="008B0CCE" w:rsidP="008B0CCE">
      <w:pPr>
        <w:keepNext/>
        <w:ind w:firstLine="0"/>
      </w:pPr>
      <w:r>
        <w:rPr>
          <w:noProof/>
        </w:rPr>
        <w:drawing>
          <wp:inline distT="0" distB="0" distL="0" distR="0" wp14:anchorId="3F52F7A0" wp14:editId="5597966A">
            <wp:extent cx="2305495" cy="1519237"/>
            <wp:effectExtent l="0" t="0" r="0" b="5080"/>
            <wp:docPr id="1" name="Picture 1" descr="A picture containing hard dis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hard disc&#10;&#10;Description automatically generated"/>
                    <pic:cNvPicPr/>
                  </pic:nvPicPr>
                  <pic:blipFill>
                    <a:blip r:embed="rId11"/>
                    <a:stretch>
                      <a:fillRect/>
                    </a:stretch>
                  </pic:blipFill>
                  <pic:spPr>
                    <a:xfrm>
                      <a:off x="0" y="0"/>
                      <a:ext cx="2383306" cy="1570512"/>
                    </a:xfrm>
                    <a:prstGeom prst="rect">
                      <a:avLst/>
                    </a:prstGeom>
                  </pic:spPr>
                </pic:pic>
              </a:graphicData>
            </a:graphic>
          </wp:inline>
        </w:drawing>
      </w:r>
    </w:p>
    <w:p w14:paraId="3A9B5D89" w14:textId="380D946F" w:rsidR="003C7D05" w:rsidRDefault="003C7D05" w:rsidP="003C7D05">
      <w:pPr>
        <w:pStyle w:val="Caption"/>
      </w:pPr>
      <w:bookmarkStart w:id="10" w:name="_Toc86742872"/>
      <w:bookmarkStart w:id="11" w:name="_Toc86746867"/>
      <w:bookmarkStart w:id="12" w:name="_Toc86764416"/>
      <w:r>
        <w:t xml:space="preserve">Figure </w:t>
      </w:r>
      <w:fldSimple w:instr=" SEQ Figure \* ARABIC ">
        <w:r w:rsidR="008B0CCE">
          <w:rPr>
            <w:noProof/>
          </w:rPr>
          <w:t>2</w:t>
        </w:r>
      </w:fldSimple>
      <w:r>
        <w:t xml:space="preserve"> Hard Disk</w:t>
      </w:r>
      <w:bookmarkEnd w:id="10"/>
      <w:bookmarkEnd w:id="11"/>
      <w:bookmarkEnd w:id="12"/>
    </w:p>
    <w:p w14:paraId="6948FF2C" w14:textId="77777777" w:rsidR="008B0CCE" w:rsidRDefault="00CD578D" w:rsidP="008B0CCE">
      <w:pPr>
        <w:keepNext/>
        <w:ind w:firstLine="0"/>
      </w:pPr>
      <w:r>
        <w:rPr>
          <w:noProof/>
        </w:rPr>
        <w:drawing>
          <wp:inline distT="0" distB="0" distL="0" distR="0" wp14:anchorId="2B4ED3BC" wp14:editId="648E3747">
            <wp:extent cx="2968744" cy="1016813"/>
            <wp:effectExtent l="0" t="0" r="3175" b="0"/>
            <wp:docPr id="4" name="Picture 4" descr="Fastest memory in your PC... Cache memory(read as “cash” and not… | by  Debanshu Datta | Computer Architecture Club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stest memory in your PC... Cache memory(read as “cash” and not… | by  Debanshu Datta | Computer Architecture Club | Medium"/>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38451" cy="1040688"/>
                    </a:xfrm>
                    <a:prstGeom prst="rect">
                      <a:avLst/>
                    </a:prstGeom>
                    <a:noFill/>
                    <a:ln>
                      <a:noFill/>
                    </a:ln>
                  </pic:spPr>
                </pic:pic>
              </a:graphicData>
            </a:graphic>
          </wp:inline>
        </w:drawing>
      </w:r>
    </w:p>
    <w:p w14:paraId="22BDE352" w14:textId="19412727" w:rsidR="00CD578D" w:rsidRDefault="008B0CCE" w:rsidP="008B0CCE">
      <w:pPr>
        <w:pStyle w:val="Caption"/>
      </w:pPr>
      <w:bookmarkStart w:id="13" w:name="_Toc86764417"/>
      <w:r>
        <w:t xml:space="preserve">Figure </w:t>
      </w:r>
      <w:fldSimple w:instr=" SEQ Figure \* ARABIC ">
        <w:r>
          <w:rPr>
            <w:noProof/>
          </w:rPr>
          <w:t>3</w:t>
        </w:r>
      </w:fldSimple>
      <w:r>
        <w:t xml:space="preserve"> Cache Memory</w:t>
      </w:r>
      <w:bookmarkEnd w:id="13"/>
    </w:p>
    <w:p w14:paraId="1BD18FD2" w14:textId="77777777" w:rsidR="008B0CCE" w:rsidRDefault="00C80442" w:rsidP="008B0CCE">
      <w:pPr>
        <w:keepNext/>
        <w:ind w:firstLine="0"/>
      </w:pPr>
      <w:r>
        <w:rPr>
          <w:noProof/>
        </w:rPr>
        <w:drawing>
          <wp:inline distT="0" distB="0" distL="0" distR="0" wp14:anchorId="6EEE52BB" wp14:editId="3C6FAB6E">
            <wp:extent cx="5568701" cy="942975"/>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682191" cy="962193"/>
                    </a:xfrm>
                    <a:prstGeom prst="rect">
                      <a:avLst/>
                    </a:prstGeom>
                    <a:noFill/>
                    <a:ln>
                      <a:noFill/>
                    </a:ln>
                  </pic:spPr>
                </pic:pic>
              </a:graphicData>
            </a:graphic>
          </wp:inline>
        </w:drawing>
      </w:r>
    </w:p>
    <w:p w14:paraId="7998C4B6" w14:textId="057ED6DB" w:rsidR="00C80442" w:rsidRDefault="008B0CCE" w:rsidP="008B0CCE">
      <w:pPr>
        <w:pStyle w:val="Caption"/>
      </w:pPr>
      <w:bookmarkStart w:id="14" w:name="_Toc86764418"/>
      <w:r>
        <w:t xml:space="preserve">Figure </w:t>
      </w:r>
      <w:fldSimple w:instr=" SEQ Figure \* ARABIC ">
        <w:r>
          <w:rPr>
            <w:noProof/>
          </w:rPr>
          <w:t>4</w:t>
        </w:r>
      </w:fldSimple>
      <w:r>
        <w:t xml:space="preserve"> Cache Location</w:t>
      </w:r>
      <w:bookmarkEnd w:id="14"/>
    </w:p>
    <w:p w14:paraId="05FD990E" w14:textId="17FD4A1F" w:rsidR="0077083A" w:rsidRPr="0077083A" w:rsidRDefault="0077083A" w:rsidP="00C80442">
      <w:pPr>
        <w:pStyle w:val="Caption"/>
      </w:pPr>
    </w:p>
    <w:sectPr w:rsidR="0077083A" w:rsidRPr="0077083A">
      <w:headerReference w:type="default" r:id="rId14"/>
      <w:headerReference w:type="first" r:id="rId15"/>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2D1870" w14:textId="77777777" w:rsidR="0042274B" w:rsidRDefault="0042274B">
      <w:pPr>
        <w:spacing w:line="240" w:lineRule="auto"/>
      </w:pPr>
      <w:r>
        <w:separator/>
      </w:r>
    </w:p>
    <w:p w14:paraId="350F42B3" w14:textId="77777777" w:rsidR="0042274B" w:rsidRDefault="0042274B"/>
  </w:endnote>
  <w:endnote w:type="continuationSeparator" w:id="0">
    <w:p w14:paraId="06F9C2A5" w14:textId="77777777" w:rsidR="0042274B" w:rsidRDefault="0042274B">
      <w:pPr>
        <w:spacing w:line="240" w:lineRule="auto"/>
      </w:pPr>
      <w:r>
        <w:continuationSeparator/>
      </w:r>
    </w:p>
    <w:p w14:paraId="36ACD7C2" w14:textId="77777777" w:rsidR="0042274B" w:rsidRDefault="0042274B"/>
  </w:endnote>
  <w:endnote w:type="continuationNotice" w:id="1">
    <w:p w14:paraId="22C8CBBD" w14:textId="77777777" w:rsidR="0042274B" w:rsidRDefault="0042274B">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95347D" w14:textId="77777777" w:rsidR="0042274B" w:rsidRDefault="0042274B">
      <w:pPr>
        <w:spacing w:line="240" w:lineRule="auto"/>
      </w:pPr>
      <w:r>
        <w:separator/>
      </w:r>
    </w:p>
    <w:p w14:paraId="3E0B93ED" w14:textId="77777777" w:rsidR="0042274B" w:rsidRDefault="0042274B"/>
  </w:footnote>
  <w:footnote w:type="continuationSeparator" w:id="0">
    <w:p w14:paraId="16092113" w14:textId="77777777" w:rsidR="0042274B" w:rsidRDefault="0042274B">
      <w:pPr>
        <w:spacing w:line="240" w:lineRule="auto"/>
      </w:pPr>
      <w:r>
        <w:continuationSeparator/>
      </w:r>
    </w:p>
    <w:p w14:paraId="77468BEC" w14:textId="77777777" w:rsidR="0042274B" w:rsidRDefault="0042274B"/>
  </w:footnote>
  <w:footnote w:type="continuationNotice" w:id="1">
    <w:p w14:paraId="195C1752" w14:textId="77777777" w:rsidR="0042274B" w:rsidRDefault="0042274B">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953CE0" w14:textId="5427CBED" w:rsidR="00E81978" w:rsidRDefault="00E97ABB">
    <w:pPr>
      <w:pStyle w:val="Header"/>
    </w:pPr>
    <w:sdt>
      <w:sdtPr>
        <w:rPr>
          <w:rStyle w:val="Strong"/>
        </w:rPr>
        <w:alias w:val="Running head"/>
        <w:tag w:val=""/>
        <w:id w:val="12739865"/>
        <w:placeholder>
          <w:docPart w:val="BE3A9030617742CFAD85457644EAAE6C"/>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3A6523">
          <w:rPr>
            <w:rStyle w:val="Strong"/>
          </w:rPr>
          <w:t>CACHE MEMORY</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920C9B" w14:textId="214524F9" w:rsidR="00E81978" w:rsidRDefault="00E97ABB">
    <w:pPr>
      <w:pStyle w:val="Header"/>
      <w:rPr>
        <w:rStyle w:val="Strong"/>
      </w:rPr>
    </w:pPr>
    <w:sdt>
      <w:sdtPr>
        <w:rPr>
          <w:rStyle w:val="Strong"/>
        </w:rPr>
        <w:alias w:val="Running head"/>
        <w:tag w:val=""/>
        <w:id w:val="-696842620"/>
        <w:placeholder>
          <w:docPart w:val="9879939307AC401EA83511B40FF99102"/>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3A6523">
          <w:rPr>
            <w:rStyle w:val="Strong"/>
          </w:rPr>
          <w:t>CACHE MEMORY</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1</w:t>
    </w:r>
    <w:r w:rsidR="005D3A03">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11"/>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attachedTemplate r:id="rId1"/>
  <w:defaultTabStop w:val="720"/>
  <w:characterSpacingControl w:val="doNotCompress"/>
  <w:hdrShapeDefaults>
    <o:shapedefaults v:ext="edit" spidmax="2050"/>
  </w:hdrShapeDefaults>
  <w:footnotePr>
    <w:pos w:val="beneathText"/>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AxNjQzNbUwMTIwMzBQ0lEKTi0uzszPAykwrgUAt0W9GSwAAAA="/>
  </w:docVars>
  <w:rsids>
    <w:rsidRoot w:val="003A6523"/>
    <w:rsid w:val="000049D8"/>
    <w:rsid w:val="00010148"/>
    <w:rsid w:val="00017C92"/>
    <w:rsid w:val="000201D6"/>
    <w:rsid w:val="00026CFB"/>
    <w:rsid w:val="00027E53"/>
    <w:rsid w:val="000376E1"/>
    <w:rsid w:val="0004376B"/>
    <w:rsid w:val="0004579C"/>
    <w:rsid w:val="000503B3"/>
    <w:rsid w:val="0005376F"/>
    <w:rsid w:val="00061009"/>
    <w:rsid w:val="000616DE"/>
    <w:rsid w:val="0007376B"/>
    <w:rsid w:val="00077AB2"/>
    <w:rsid w:val="00083668"/>
    <w:rsid w:val="00087759"/>
    <w:rsid w:val="000B0FD5"/>
    <w:rsid w:val="000B6D44"/>
    <w:rsid w:val="000C3593"/>
    <w:rsid w:val="000C3E25"/>
    <w:rsid w:val="000D3F41"/>
    <w:rsid w:val="000D7F12"/>
    <w:rsid w:val="000E1D9D"/>
    <w:rsid w:val="000E57B3"/>
    <w:rsid w:val="000E7286"/>
    <w:rsid w:val="000E7B6F"/>
    <w:rsid w:val="000F0E10"/>
    <w:rsid w:val="000F42D3"/>
    <w:rsid w:val="000F6686"/>
    <w:rsid w:val="00101D74"/>
    <w:rsid w:val="00105363"/>
    <w:rsid w:val="00107AAC"/>
    <w:rsid w:val="001152E9"/>
    <w:rsid w:val="00120630"/>
    <w:rsid w:val="00124653"/>
    <w:rsid w:val="00127813"/>
    <w:rsid w:val="00131B5A"/>
    <w:rsid w:val="00133046"/>
    <w:rsid w:val="00144681"/>
    <w:rsid w:val="00147CA3"/>
    <w:rsid w:val="0015325B"/>
    <w:rsid w:val="001557DD"/>
    <w:rsid w:val="0017084E"/>
    <w:rsid w:val="00172158"/>
    <w:rsid w:val="001778DD"/>
    <w:rsid w:val="00181A0E"/>
    <w:rsid w:val="00187AEA"/>
    <w:rsid w:val="00194412"/>
    <w:rsid w:val="0019721E"/>
    <w:rsid w:val="001D2024"/>
    <w:rsid w:val="001D33CA"/>
    <w:rsid w:val="001D3AC2"/>
    <w:rsid w:val="001E1CE6"/>
    <w:rsid w:val="00204B86"/>
    <w:rsid w:val="00205006"/>
    <w:rsid w:val="00206F70"/>
    <w:rsid w:val="00213819"/>
    <w:rsid w:val="002148DC"/>
    <w:rsid w:val="002252CE"/>
    <w:rsid w:val="00231305"/>
    <w:rsid w:val="00246275"/>
    <w:rsid w:val="00275341"/>
    <w:rsid w:val="00275E35"/>
    <w:rsid w:val="002833A2"/>
    <w:rsid w:val="00284FE6"/>
    <w:rsid w:val="00286E64"/>
    <w:rsid w:val="00293237"/>
    <w:rsid w:val="002A383D"/>
    <w:rsid w:val="002A6171"/>
    <w:rsid w:val="002B3EE2"/>
    <w:rsid w:val="002B6141"/>
    <w:rsid w:val="002B6396"/>
    <w:rsid w:val="002D0CE8"/>
    <w:rsid w:val="002D2903"/>
    <w:rsid w:val="002D6AB2"/>
    <w:rsid w:val="00323468"/>
    <w:rsid w:val="00345508"/>
    <w:rsid w:val="003460A3"/>
    <w:rsid w:val="00355DCA"/>
    <w:rsid w:val="00357C88"/>
    <w:rsid w:val="003907BE"/>
    <w:rsid w:val="003964B7"/>
    <w:rsid w:val="00397EFA"/>
    <w:rsid w:val="003A3C8A"/>
    <w:rsid w:val="003A6523"/>
    <w:rsid w:val="003A7597"/>
    <w:rsid w:val="003C4DD4"/>
    <w:rsid w:val="003C7D05"/>
    <w:rsid w:val="003E32C7"/>
    <w:rsid w:val="003F3078"/>
    <w:rsid w:val="0042274B"/>
    <w:rsid w:val="004337D2"/>
    <w:rsid w:val="00440148"/>
    <w:rsid w:val="004774FB"/>
    <w:rsid w:val="004940C1"/>
    <w:rsid w:val="004A53E8"/>
    <w:rsid w:val="004D024D"/>
    <w:rsid w:val="004D493A"/>
    <w:rsid w:val="004E7B22"/>
    <w:rsid w:val="004F437C"/>
    <w:rsid w:val="00501DA3"/>
    <w:rsid w:val="00502EC0"/>
    <w:rsid w:val="00502F29"/>
    <w:rsid w:val="00511598"/>
    <w:rsid w:val="00526EF8"/>
    <w:rsid w:val="00533093"/>
    <w:rsid w:val="0054057F"/>
    <w:rsid w:val="00540D69"/>
    <w:rsid w:val="0054315A"/>
    <w:rsid w:val="00543D8A"/>
    <w:rsid w:val="00551A02"/>
    <w:rsid w:val="005534FA"/>
    <w:rsid w:val="00561AC6"/>
    <w:rsid w:val="00574EC9"/>
    <w:rsid w:val="0058426C"/>
    <w:rsid w:val="005920FE"/>
    <w:rsid w:val="00593819"/>
    <w:rsid w:val="005A15DC"/>
    <w:rsid w:val="005D234B"/>
    <w:rsid w:val="005D3A03"/>
    <w:rsid w:val="005D52B7"/>
    <w:rsid w:val="005E0F6C"/>
    <w:rsid w:val="005E45A1"/>
    <w:rsid w:val="005F0E58"/>
    <w:rsid w:val="005F1766"/>
    <w:rsid w:val="0060421A"/>
    <w:rsid w:val="00616A02"/>
    <w:rsid w:val="00626FF3"/>
    <w:rsid w:val="006336D2"/>
    <w:rsid w:val="00651196"/>
    <w:rsid w:val="00653E80"/>
    <w:rsid w:val="00656B21"/>
    <w:rsid w:val="00657762"/>
    <w:rsid w:val="00667026"/>
    <w:rsid w:val="00673CAD"/>
    <w:rsid w:val="00687861"/>
    <w:rsid w:val="006A1AE2"/>
    <w:rsid w:val="006A7CBC"/>
    <w:rsid w:val="006C75F6"/>
    <w:rsid w:val="006D1E88"/>
    <w:rsid w:val="006D2A89"/>
    <w:rsid w:val="006D77CF"/>
    <w:rsid w:val="006F1F9E"/>
    <w:rsid w:val="007172FD"/>
    <w:rsid w:val="007173E0"/>
    <w:rsid w:val="00724F55"/>
    <w:rsid w:val="007419C9"/>
    <w:rsid w:val="00743140"/>
    <w:rsid w:val="0075311C"/>
    <w:rsid w:val="00764944"/>
    <w:rsid w:val="0077083A"/>
    <w:rsid w:val="007736BD"/>
    <w:rsid w:val="00776F14"/>
    <w:rsid w:val="00777EE6"/>
    <w:rsid w:val="00785FC7"/>
    <w:rsid w:val="00791960"/>
    <w:rsid w:val="00796EB3"/>
    <w:rsid w:val="007A26DB"/>
    <w:rsid w:val="007A7A78"/>
    <w:rsid w:val="007B2E0B"/>
    <w:rsid w:val="007B5724"/>
    <w:rsid w:val="007B77E2"/>
    <w:rsid w:val="007C18BC"/>
    <w:rsid w:val="007C3044"/>
    <w:rsid w:val="007D3397"/>
    <w:rsid w:val="007D441F"/>
    <w:rsid w:val="007E071C"/>
    <w:rsid w:val="007F22A7"/>
    <w:rsid w:val="007F4E65"/>
    <w:rsid w:val="007F5934"/>
    <w:rsid w:val="008002C0"/>
    <w:rsid w:val="00806BB6"/>
    <w:rsid w:val="00810819"/>
    <w:rsid w:val="008128E2"/>
    <w:rsid w:val="0082761A"/>
    <w:rsid w:val="00840436"/>
    <w:rsid w:val="008407EC"/>
    <w:rsid w:val="00847A0A"/>
    <w:rsid w:val="00851F63"/>
    <w:rsid w:val="00857C82"/>
    <w:rsid w:val="00862CDF"/>
    <w:rsid w:val="0088102A"/>
    <w:rsid w:val="008813ED"/>
    <w:rsid w:val="00890F54"/>
    <w:rsid w:val="008B0CCE"/>
    <w:rsid w:val="008C5323"/>
    <w:rsid w:val="008C763B"/>
    <w:rsid w:val="008D5EDD"/>
    <w:rsid w:val="008F221B"/>
    <w:rsid w:val="008F29D2"/>
    <w:rsid w:val="008F7509"/>
    <w:rsid w:val="00903E54"/>
    <w:rsid w:val="009378C8"/>
    <w:rsid w:val="00961BF0"/>
    <w:rsid w:val="00967FD3"/>
    <w:rsid w:val="009703FA"/>
    <w:rsid w:val="00970A75"/>
    <w:rsid w:val="009721B0"/>
    <w:rsid w:val="00973664"/>
    <w:rsid w:val="00984F15"/>
    <w:rsid w:val="00986482"/>
    <w:rsid w:val="0099235B"/>
    <w:rsid w:val="009A6A3B"/>
    <w:rsid w:val="009B2581"/>
    <w:rsid w:val="009B6CAA"/>
    <w:rsid w:val="009D503C"/>
    <w:rsid w:val="009E1F3E"/>
    <w:rsid w:val="00A2016B"/>
    <w:rsid w:val="00A22860"/>
    <w:rsid w:val="00A32A59"/>
    <w:rsid w:val="00A4492B"/>
    <w:rsid w:val="00A47D14"/>
    <w:rsid w:val="00A54C5D"/>
    <w:rsid w:val="00A55FC1"/>
    <w:rsid w:val="00A6406F"/>
    <w:rsid w:val="00A81B07"/>
    <w:rsid w:val="00A912AE"/>
    <w:rsid w:val="00AB03F6"/>
    <w:rsid w:val="00AB3BD4"/>
    <w:rsid w:val="00AE187B"/>
    <w:rsid w:val="00AF28ED"/>
    <w:rsid w:val="00B00237"/>
    <w:rsid w:val="00B010B6"/>
    <w:rsid w:val="00B12CAE"/>
    <w:rsid w:val="00B172E6"/>
    <w:rsid w:val="00B268FE"/>
    <w:rsid w:val="00B37430"/>
    <w:rsid w:val="00B5033B"/>
    <w:rsid w:val="00B5574A"/>
    <w:rsid w:val="00B7331C"/>
    <w:rsid w:val="00B73ED6"/>
    <w:rsid w:val="00B76D06"/>
    <w:rsid w:val="00B823AA"/>
    <w:rsid w:val="00B938BF"/>
    <w:rsid w:val="00B968D6"/>
    <w:rsid w:val="00BA45DB"/>
    <w:rsid w:val="00BB5FE3"/>
    <w:rsid w:val="00BB6C22"/>
    <w:rsid w:val="00BD65ED"/>
    <w:rsid w:val="00BE6D00"/>
    <w:rsid w:val="00BF002D"/>
    <w:rsid w:val="00BF4184"/>
    <w:rsid w:val="00C01759"/>
    <w:rsid w:val="00C0494B"/>
    <w:rsid w:val="00C054AB"/>
    <w:rsid w:val="00C0601E"/>
    <w:rsid w:val="00C07632"/>
    <w:rsid w:val="00C16743"/>
    <w:rsid w:val="00C23418"/>
    <w:rsid w:val="00C31D30"/>
    <w:rsid w:val="00C32CE5"/>
    <w:rsid w:val="00C45C1C"/>
    <w:rsid w:val="00C53A3A"/>
    <w:rsid w:val="00C65552"/>
    <w:rsid w:val="00C80442"/>
    <w:rsid w:val="00C86880"/>
    <w:rsid w:val="00CB35FA"/>
    <w:rsid w:val="00CB4D04"/>
    <w:rsid w:val="00CB762E"/>
    <w:rsid w:val="00CD4C72"/>
    <w:rsid w:val="00CD578D"/>
    <w:rsid w:val="00CD57FF"/>
    <w:rsid w:val="00CD6E39"/>
    <w:rsid w:val="00CE4D10"/>
    <w:rsid w:val="00CF0E51"/>
    <w:rsid w:val="00CF6077"/>
    <w:rsid w:val="00CF6E91"/>
    <w:rsid w:val="00D21FEE"/>
    <w:rsid w:val="00D33D39"/>
    <w:rsid w:val="00D3722A"/>
    <w:rsid w:val="00D56FB8"/>
    <w:rsid w:val="00D72DD7"/>
    <w:rsid w:val="00D7401F"/>
    <w:rsid w:val="00D85B68"/>
    <w:rsid w:val="00D86234"/>
    <w:rsid w:val="00D924F0"/>
    <w:rsid w:val="00D95077"/>
    <w:rsid w:val="00D9683F"/>
    <w:rsid w:val="00DB78FA"/>
    <w:rsid w:val="00DC0323"/>
    <w:rsid w:val="00DD2671"/>
    <w:rsid w:val="00DE06C7"/>
    <w:rsid w:val="00DE6EF5"/>
    <w:rsid w:val="00E13360"/>
    <w:rsid w:val="00E13458"/>
    <w:rsid w:val="00E16C15"/>
    <w:rsid w:val="00E2029D"/>
    <w:rsid w:val="00E2200D"/>
    <w:rsid w:val="00E31AF4"/>
    <w:rsid w:val="00E42680"/>
    <w:rsid w:val="00E5091C"/>
    <w:rsid w:val="00E518E3"/>
    <w:rsid w:val="00E54999"/>
    <w:rsid w:val="00E56111"/>
    <w:rsid w:val="00E6004D"/>
    <w:rsid w:val="00E75C32"/>
    <w:rsid w:val="00E81978"/>
    <w:rsid w:val="00E839A1"/>
    <w:rsid w:val="00E92D3C"/>
    <w:rsid w:val="00E97ABB"/>
    <w:rsid w:val="00EA08BB"/>
    <w:rsid w:val="00EA2C8F"/>
    <w:rsid w:val="00EB301C"/>
    <w:rsid w:val="00EC3589"/>
    <w:rsid w:val="00EE3BCC"/>
    <w:rsid w:val="00EF5ED2"/>
    <w:rsid w:val="00F004F8"/>
    <w:rsid w:val="00F0134F"/>
    <w:rsid w:val="00F10966"/>
    <w:rsid w:val="00F14FE7"/>
    <w:rsid w:val="00F22472"/>
    <w:rsid w:val="00F310A1"/>
    <w:rsid w:val="00F3706D"/>
    <w:rsid w:val="00F379B7"/>
    <w:rsid w:val="00F525FA"/>
    <w:rsid w:val="00F919DA"/>
    <w:rsid w:val="00FA2E07"/>
    <w:rsid w:val="00FA399A"/>
    <w:rsid w:val="00FC426C"/>
    <w:rsid w:val="00FD3C96"/>
    <w:rsid w:val="00FD6820"/>
    <w:rsid w:val="00FE2805"/>
    <w:rsid w:val="00FF15B3"/>
    <w:rsid w:val="00FF1EE9"/>
    <w:rsid w:val="00FF2002"/>
    <w:rsid w:val="00FF2A9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0D2CA4"/>
  <w15:chartTrackingRefBased/>
  <w15:docId w15:val="{CCE0D0DA-26A7-47A9-8DB3-CEFACA6D3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04F8"/>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paragraph" w:styleId="TOC1">
    <w:name w:val="toc 1"/>
    <w:basedOn w:val="Normal"/>
    <w:next w:val="Normal"/>
    <w:autoRedefine/>
    <w:uiPriority w:val="39"/>
    <w:unhideWhenUsed/>
    <w:rsid w:val="003A6523"/>
    <w:pPr>
      <w:spacing w:after="100"/>
    </w:pPr>
  </w:style>
  <w:style w:type="paragraph" w:styleId="TOC2">
    <w:name w:val="toc 2"/>
    <w:basedOn w:val="Normal"/>
    <w:next w:val="Normal"/>
    <w:autoRedefine/>
    <w:uiPriority w:val="39"/>
    <w:unhideWhenUsed/>
    <w:rsid w:val="003A6523"/>
    <w:pPr>
      <w:spacing w:after="100"/>
      <w:ind w:left="240"/>
    </w:pPr>
  </w:style>
  <w:style w:type="paragraph" w:styleId="TOC3">
    <w:name w:val="toc 3"/>
    <w:basedOn w:val="Normal"/>
    <w:next w:val="Normal"/>
    <w:autoRedefine/>
    <w:uiPriority w:val="39"/>
    <w:unhideWhenUsed/>
    <w:rsid w:val="003A6523"/>
    <w:pPr>
      <w:spacing w:after="100"/>
      <w:ind w:left="480"/>
    </w:pPr>
  </w:style>
  <w:style w:type="character" w:styleId="Hyperlink">
    <w:name w:val="Hyperlink"/>
    <w:basedOn w:val="DefaultParagraphFont"/>
    <w:uiPriority w:val="99"/>
    <w:unhideWhenUsed/>
    <w:rsid w:val="003A6523"/>
    <w:rPr>
      <w:color w:val="5F5F5F" w:themeColor="hyperlink"/>
      <w:u w:val="single"/>
    </w:rPr>
  </w:style>
  <w:style w:type="character" w:styleId="UnresolvedMention">
    <w:name w:val="Unresolved Mention"/>
    <w:basedOn w:val="DefaultParagraphFont"/>
    <w:uiPriority w:val="99"/>
    <w:semiHidden/>
    <w:unhideWhenUsed/>
    <w:rsid w:val="008D5E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17816">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64607702">
      <w:bodyDiv w:val="1"/>
      <w:marLeft w:val="0"/>
      <w:marRight w:val="0"/>
      <w:marTop w:val="0"/>
      <w:marBottom w:val="0"/>
      <w:divBdr>
        <w:top w:val="none" w:sz="0" w:space="0" w:color="auto"/>
        <w:left w:val="none" w:sz="0" w:space="0" w:color="auto"/>
        <w:bottom w:val="none" w:sz="0" w:space="0" w:color="auto"/>
        <w:right w:val="none" w:sz="0" w:space="0" w:color="auto"/>
      </w:divBdr>
    </w:div>
    <w:div w:id="606157901">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831875827">
      <w:bodyDiv w:val="1"/>
      <w:marLeft w:val="0"/>
      <w:marRight w:val="0"/>
      <w:marTop w:val="0"/>
      <w:marBottom w:val="0"/>
      <w:divBdr>
        <w:top w:val="none" w:sz="0" w:space="0" w:color="auto"/>
        <w:left w:val="none" w:sz="0" w:space="0" w:color="auto"/>
        <w:bottom w:val="none" w:sz="0" w:space="0" w:color="auto"/>
        <w:right w:val="none" w:sz="0" w:space="0" w:color="auto"/>
      </w:divBdr>
    </w:div>
    <w:div w:id="100729077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48536096">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098211738">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s://doi.org/10.1016/j.micpro.2010.09.010" TargetMode="Externa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mxfr\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FEDCC486C184AD4B88972BBFEB20175"/>
        <w:category>
          <w:name w:val="General"/>
          <w:gallery w:val="placeholder"/>
        </w:category>
        <w:types>
          <w:type w:val="bbPlcHdr"/>
        </w:types>
        <w:behaviors>
          <w:behavior w:val="content"/>
        </w:behaviors>
        <w:guid w:val="{4E036D85-C1D3-4D5C-B9BE-E1887AA7067A}"/>
      </w:docPartPr>
      <w:docPartBody>
        <w:p w:rsidR="00C22D78" w:rsidRDefault="00635DBC">
          <w:pPr>
            <w:pStyle w:val="DFEDCC486C184AD4B88972BBFEB20175"/>
          </w:pPr>
          <w:r>
            <w:t>Abstract</w:t>
          </w:r>
        </w:p>
      </w:docPartBody>
    </w:docPart>
    <w:docPart>
      <w:docPartPr>
        <w:name w:val="C284B1ACC0254D78A891E7BEFC6CED57"/>
        <w:category>
          <w:name w:val="General"/>
          <w:gallery w:val="placeholder"/>
        </w:category>
        <w:types>
          <w:type w:val="bbPlcHdr"/>
        </w:types>
        <w:behaviors>
          <w:behavior w:val="content"/>
        </w:behaviors>
        <w:guid w:val="{6F2A6B6F-5092-4357-9B48-700B36C28184}"/>
      </w:docPartPr>
      <w:docPartBody>
        <w:p w:rsidR="00C22D78" w:rsidRDefault="00635DBC">
          <w:pPr>
            <w:pStyle w:val="C284B1ACC0254D78A891E7BEFC6CED57"/>
          </w:pPr>
          <w:r>
            <w:t>[Title Here, up to 12 Words, on One to Two Lines]</w:t>
          </w:r>
        </w:p>
      </w:docPartBody>
    </w:docPart>
    <w:docPart>
      <w:docPartPr>
        <w:name w:val="BE3A9030617742CFAD85457644EAAE6C"/>
        <w:category>
          <w:name w:val="General"/>
          <w:gallery w:val="placeholder"/>
        </w:category>
        <w:types>
          <w:type w:val="bbPlcHdr"/>
        </w:types>
        <w:behaviors>
          <w:behavior w:val="content"/>
        </w:behaviors>
        <w:guid w:val="{308AF5DD-AEC8-47EF-BA91-120906C2BF2F}"/>
      </w:docPartPr>
      <w:docPartBody>
        <w:p w:rsidR="00C22D78" w:rsidRDefault="00635DBC">
          <w:pPr>
            <w:pStyle w:val="BE3A9030617742CFAD85457644EAAE6C"/>
          </w:pPr>
          <w:r w:rsidRPr="005D3A03">
            <w:t>Figures title:</w:t>
          </w:r>
        </w:p>
      </w:docPartBody>
    </w:docPart>
    <w:docPart>
      <w:docPartPr>
        <w:name w:val="9879939307AC401EA83511B40FF99102"/>
        <w:category>
          <w:name w:val="General"/>
          <w:gallery w:val="placeholder"/>
        </w:category>
        <w:types>
          <w:type w:val="bbPlcHdr"/>
        </w:types>
        <w:behaviors>
          <w:behavior w:val="content"/>
        </w:behaviors>
        <w:guid w:val="{F2DAB077-0188-4B01-9485-90E73A0DB668}"/>
      </w:docPartPr>
      <w:docPartBody>
        <w:p w:rsidR="00C22D78" w:rsidRDefault="00635DBC">
          <w:pPr>
            <w:pStyle w:val="9879939307AC401EA83511B40FF99102"/>
          </w:pPr>
          <w:r>
            <w:t>[Include all figures in their own section, following references (and footnotes and tables, if applicable).  Include a numbered caption for each figure.  Use the Table/Figure style for easy spacing between figure and caption.]</w:t>
          </w:r>
        </w:p>
      </w:docPartBody>
    </w:docPart>
    <w:docPart>
      <w:docPartPr>
        <w:name w:val="A0F5732FC47D46AC8258301CBC1AEC3E"/>
        <w:category>
          <w:name w:val="General"/>
          <w:gallery w:val="placeholder"/>
        </w:category>
        <w:types>
          <w:type w:val="bbPlcHdr"/>
        </w:types>
        <w:behaviors>
          <w:behavior w:val="content"/>
        </w:behaviors>
        <w:guid w:val="{764F764D-5497-4613-AF6B-1AC29DADD63D}"/>
      </w:docPartPr>
      <w:docPartBody>
        <w:p w:rsidR="00C22D78" w:rsidRDefault="00621664" w:rsidP="00621664">
          <w:pPr>
            <w:pStyle w:val="A0F5732FC47D46AC8258301CBC1AEC3E"/>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664"/>
    <w:rsid w:val="00621664"/>
    <w:rsid w:val="00635DBC"/>
    <w:rsid w:val="008726E7"/>
    <w:rsid w:val="00B54CB1"/>
    <w:rsid w:val="00C03919"/>
    <w:rsid w:val="00C22D7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FEDCC486C184AD4B88972BBFEB20175">
    <w:name w:val="DFEDCC486C184AD4B88972BBFEB20175"/>
  </w:style>
  <w:style w:type="character" w:styleId="Emphasis">
    <w:name w:val="Emphasis"/>
    <w:basedOn w:val="DefaultParagraphFont"/>
    <w:uiPriority w:val="4"/>
    <w:unhideWhenUsed/>
    <w:qFormat/>
    <w:rPr>
      <w:i/>
      <w:iCs/>
    </w:rPr>
  </w:style>
  <w:style w:type="paragraph" w:customStyle="1" w:styleId="C284B1ACC0254D78A891E7BEFC6CED57">
    <w:name w:val="C284B1ACC0254D78A891E7BEFC6CED57"/>
  </w:style>
  <w:style w:type="paragraph" w:customStyle="1" w:styleId="BE3A9030617742CFAD85457644EAAE6C">
    <w:name w:val="BE3A9030617742CFAD85457644EAAE6C"/>
  </w:style>
  <w:style w:type="paragraph" w:customStyle="1" w:styleId="9879939307AC401EA83511B40FF99102">
    <w:name w:val="9879939307AC401EA83511B40FF99102"/>
  </w:style>
  <w:style w:type="paragraph" w:customStyle="1" w:styleId="A0F5732FC47D46AC8258301CBC1AEC3E">
    <w:name w:val="A0F5732FC47D46AC8258301CBC1AEC3E"/>
    <w:rsid w:val="0062166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CACHE MEMORY</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1109</TotalTime>
  <Pages>10</Pages>
  <Words>1794</Words>
  <Characters>10227</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11998</CharactersWithSpaces>
  <SharedDoc>false</SharedDoc>
  <HLinks>
    <vt:vector size="78" baseType="variant">
      <vt:variant>
        <vt:i4>6160459</vt:i4>
      </vt:variant>
      <vt:variant>
        <vt:i4>78</vt:i4>
      </vt:variant>
      <vt:variant>
        <vt:i4>0</vt:i4>
      </vt:variant>
      <vt:variant>
        <vt:i4>5</vt:i4>
      </vt:variant>
      <vt:variant>
        <vt:lpwstr>https://doi.org/10.1016/j.micpro.2010.09.010</vt:lpwstr>
      </vt:variant>
      <vt:variant>
        <vt:lpwstr/>
      </vt:variant>
      <vt:variant>
        <vt:i4>1769530</vt:i4>
      </vt:variant>
      <vt:variant>
        <vt:i4>71</vt:i4>
      </vt:variant>
      <vt:variant>
        <vt:i4>0</vt:i4>
      </vt:variant>
      <vt:variant>
        <vt:i4>5</vt:i4>
      </vt:variant>
      <vt:variant>
        <vt:lpwstr/>
      </vt:variant>
      <vt:variant>
        <vt:lpwstr>_Toc86764418</vt:lpwstr>
      </vt:variant>
      <vt:variant>
        <vt:i4>1310778</vt:i4>
      </vt:variant>
      <vt:variant>
        <vt:i4>65</vt:i4>
      </vt:variant>
      <vt:variant>
        <vt:i4>0</vt:i4>
      </vt:variant>
      <vt:variant>
        <vt:i4>5</vt:i4>
      </vt:variant>
      <vt:variant>
        <vt:lpwstr/>
      </vt:variant>
      <vt:variant>
        <vt:lpwstr>_Toc86764417</vt:lpwstr>
      </vt:variant>
      <vt:variant>
        <vt:i4>1376314</vt:i4>
      </vt:variant>
      <vt:variant>
        <vt:i4>59</vt:i4>
      </vt:variant>
      <vt:variant>
        <vt:i4>0</vt:i4>
      </vt:variant>
      <vt:variant>
        <vt:i4>5</vt:i4>
      </vt:variant>
      <vt:variant>
        <vt:lpwstr/>
      </vt:variant>
      <vt:variant>
        <vt:lpwstr>_Toc86764416</vt:lpwstr>
      </vt:variant>
      <vt:variant>
        <vt:i4>1441850</vt:i4>
      </vt:variant>
      <vt:variant>
        <vt:i4>53</vt:i4>
      </vt:variant>
      <vt:variant>
        <vt:i4>0</vt:i4>
      </vt:variant>
      <vt:variant>
        <vt:i4>5</vt:i4>
      </vt:variant>
      <vt:variant>
        <vt:lpwstr/>
      </vt:variant>
      <vt:variant>
        <vt:lpwstr>_Toc86764415</vt:lpwstr>
      </vt:variant>
      <vt:variant>
        <vt:i4>1441850</vt:i4>
      </vt:variant>
      <vt:variant>
        <vt:i4>44</vt:i4>
      </vt:variant>
      <vt:variant>
        <vt:i4>0</vt:i4>
      </vt:variant>
      <vt:variant>
        <vt:i4>5</vt:i4>
      </vt:variant>
      <vt:variant>
        <vt:lpwstr/>
      </vt:variant>
      <vt:variant>
        <vt:lpwstr>_Toc86763968</vt:lpwstr>
      </vt:variant>
      <vt:variant>
        <vt:i4>1638458</vt:i4>
      </vt:variant>
      <vt:variant>
        <vt:i4>38</vt:i4>
      </vt:variant>
      <vt:variant>
        <vt:i4>0</vt:i4>
      </vt:variant>
      <vt:variant>
        <vt:i4>5</vt:i4>
      </vt:variant>
      <vt:variant>
        <vt:lpwstr/>
      </vt:variant>
      <vt:variant>
        <vt:lpwstr>_Toc86763967</vt:lpwstr>
      </vt:variant>
      <vt:variant>
        <vt:i4>1572922</vt:i4>
      </vt:variant>
      <vt:variant>
        <vt:i4>32</vt:i4>
      </vt:variant>
      <vt:variant>
        <vt:i4>0</vt:i4>
      </vt:variant>
      <vt:variant>
        <vt:i4>5</vt:i4>
      </vt:variant>
      <vt:variant>
        <vt:lpwstr/>
      </vt:variant>
      <vt:variant>
        <vt:lpwstr>_Toc86763966</vt:lpwstr>
      </vt:variant>
      <vt:variant>
        <vt:i4>1769530</vt:i4>
      </vt:variant>
      <vt:variant>
        <vt:i4>26</vt:i4>
      </vt:variant>
      <vt:variant>
        <vt:i4>0</vt:i4>
      </vt:variant>
      <vt:variant>
        <vt:i4>5</vt:i4>
      </vt:variant>
      <vt:variant>
        <vt:lpwstr/>
      </vt:variant>
      <vt:variant>
        <vt:lpwstr>_Toc86763965</vt:lpwstr>
      </vt:variant>
      <vt:variant>
        <vt:i4>1703994</vt:i4>
      </vt:variant>
      <vt:variant>
        <vt:i4>20</vt:i4>
      </vt:variant>
      <vt:variant>
        <vt:i4>0</vt:i4>
      </vt:variant>
      <vt:variant>
        <vt:i4>5</vt:i4>
      </vt:variant>
      <vt:variant>
        <vt:lpwstr/>
      </vt:variant>
      <vt:variant>
        <vt:lpwstr>_Toc86763964</vt:lpwstr>
      </vt:variant>
      <vt:variant>
        <vt:i4>1900602</vt:i4>
      </vt:variant>
      <vt:variant>
        <vt:i4>14</vt:i4>
      </vt:variant>
      <vt:variant>
        <vt:i4>0</vt:i4>
      </vt:variant>
      <vt:variant>
        <vt:i4>5</vt:i4>
      </vt:variant>
      <vt:variant>
        <vt:lpwstr/>
      </vt:variant>
      <vt:variant>
        <vt:lpwstr>_Toc86763963</vt:lpwstr>
      </vt:variant>
      <vt:variant>
        <vt:i4>1835066</vt:i4>
      </vt:variant>
      <vt:variant>
        <vt:i4>8</vt:i4>
      </vt:variant>
      <vt:variant>
        <vt:i4>0</vt:i4>
      </vt:variant>
      <vt:variant>
        <vt:i4>5</vt:i4>
      </vt:variant>
      <vt:variant>
        <vt:lpwstr/>
      </vt:variant>
      <vt:variant>
        <vt:lpwstr>_Toc86763962</vt:lpwstr>
      </vt:variant>
      <vt:variant>
        <vt:i4>2031674</vt:i4>
      </vt:variant>
      <vt:variant>
        <vt:i4>2</vt:i4>
      </vt:variant>
      <vt:variant>
        <vt:i4>0</vt:i4>
      </vt:variant>
      <vt:variant>
        <vt:i4>5</vt:i4>
      </vt:variant>
      <vt:variant>
        <vt:lpwstr/>
      </vt:variant>
      <vt:variant>
        <vt:lpwstr>_Toc86763961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Cache Memory</dc:title>
  <dc:subject/>
  <dc:creator>Tyler Unsworth</dc:creator>
  <cp:keywords/>
  <dc:description/>
  <cp:lastModifiedBy>Tyler Unsworth</cp:lastModifiedBy>
  <cp:revision>263</cp:revision>
  <dcterms:created xsi:type="dcterms:W3CDTF">2021-11-02T14:29:00Z</dcterms:created>
  <dcterms:modified xsi:type="dcterms:W3CDTF">2021-11-03T22:57:00Z</dcterms:modified>
</cp:coreProperties>
</file>